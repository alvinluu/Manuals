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6F6F3" w14:textId="77777777" w:rsidR="00296350" w:rsidRDefault="0036677D">
      <w:pPr>
        <w:pStyle w:val="Heading1"/>
      </w:pPr>
      <w:proofErr w:type="spellStart"/>
      <w:r>
        <w:t>Hipchat</w:t>
      </w:r>
      <w:proofErr w:type="spellEnd"/>
    </w:p>
    <w:p w14:paraId="5E5CA928" w14:textId="77777777" w:rsidR="00296350" w:rsidRDefault="0036677D" w:rsidP="0036677D">
      <w:pPr>
        <w:pStyle w:val="ListBullet"/>
      </w:pPr>
      <w:r>
        <w:t xml:space="preserve">Connect to server </w:t>
      </w:r>
      <w:r w:rsidRPr="0036677D">
        <w:t>https://idx-hc01d.l1id.local/</w:t>
      </w:r>
    </w:p>
    <w:p w14:paraId="23D25E6A" w14:textId="77777777" w:rsidR="00296350" w:rsidRDefault="00296350">
      <w:pPr>
        <w:pStyle w:val="Heading2"/>
      </w:pPr>
      <w:bookmarkStart w:id="0" w:name="_GoBack"/>
      <w:bookmarkEnd w:id="0"/>
    </w:p>
    <w:sectPr w:rsidR="0029635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68235" w14:textId="77777777" w:rsidR="00210B2B" w:rsidRDefault="00210B2B">
      <w:r>
        <w:separator/>
      </w:r>
    </w:p>
    <w:p w14:paraId="53FE0757" w14:textId="77777777" w:rsidR="00210B2B" w:rsidRDefault="00210B2B"/>
  </w:endnote>
  <w:endnote w:type="continuationSeparator" w:id="0">
    <w:p w14:paraId="0331AD71" w14:textId="77777777" w:rsidR="00210B2B" w:rsidRDefault="00210B2B">
      <w:r>
        <w:continuationSeparator/>
      </w:r>
    </w:p>
    <w:p w14:paraId="23D77B27" w14:textId="77777777" w:rsidR="00210B2B" w:rsidRDefault="00210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59A89" w14:textId="77777777" w:rsidR="00296350" w:rsidRDefault="00210B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B3C6" w14:textId="77777777" w:rsidR="00210B2B" w:rsidRDefault="00210B2B">
      <w:r>
        <w:separator/>
      </w:r>
    </w:p>
    <w:p w14:paraId="5AFF84E6" w14:textId="77777777" w:rsidR="00210B2B" w:rsidRDefault="00210B2B"/>
  </w:footnote>
  <w:footnote w:type="continuationSeparator" w:id="0">
    <w:p w14:paraId="18811608" w14:textId="77777777" w:rsidR="00210B2B" w:rsidRDefault="00210B2B">
      <w:r>
        <w:continuationSeparator/>
      </w:r>
    </w:p>
    <w:p w14:paraId="2B36FE29" w14:textId="77777777" w:rsidR="00210B2B" w:rsidRDefault="00210B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7D"/>
    <w:rsid w:val="00210B2B"/>
    <w:rsid w:val="00296350"/>
    <w:rsid w:val="003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DA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F"/>
    <w:rsid w:val="009C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81E84F24C4841B7E23BACA97540A7">
    <w:name w:val="5BA81E84F24C4841B7E23BACA97540A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B8B3091D9F354469112708FDFA90D47">
    <w:name w:val="9B8B3091D9F354469112708FDFA9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2017-05-17T12:57:00Z</dcterms:created>
  <dcterms:modified xsi:type="dcterms:W3CDTF">2017-05-17T12:57:00Z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