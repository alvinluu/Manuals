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35F9D" w14:textId="77777777" w:rsidR="00252EB4" w:rsidRDefault="00995719">
      <w:pPr>
        <w:pStyle w:val="Heading1"/>
      </w:pPr>
      <w:r>
        <w:t>Microsoft Lync</w:t>
      </w:r>
    </w:p>
    <w:p w14:paraId="2A27CF92" w14:textId="77777777" w:rsidR="00252EB4" w:rsidRDefault="00995719" w:rsidP="00995719">
      <w:pPr>
        <w:pStyle w:val="ListBullet"/>
      </w:pPr>
      <w:r>
        <w:rPr>
          <w:noProof/>
          <w:lang w:eastAsia="en-US"/>
        </w:rPr>
        <w:drawing>
          <wp:inline distT="0" distB="0" distL="0" distR="0" wp14:anchorId="09F8BF62" wp14:editId="26D2C807">
            <wp:extent cx="3873500" cy="3365500"/>
            <wp:effectExtent l="0" t="0" r="12700" b="12700"/>
            <wp:docPr id="1" name="Picture 1" descr="/Users/aluu/Desktop/Screen Shot 2017-05-16 at 1.09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uu/Desktop/Screen Shot 2017-05-16 at 1.09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76CC" w14:textId="77777777" w:rsidR="009C6AB4" w:rsidRDefault="009C6AB4">
      <w:pPr>
        <w:pStyle w:val="Heading2"/>
      </w:pPr>
    </w:p>
    <w:p w14:paraId="591E3C76" w14:textId="7802583A" w:rsidR="009C6AB4" w:rsidRDefault="009C6AB4" w:rsidP="009C6AB4">
      <w:pPr>
        <w:pStyle w:val="Heading1"/>
      </w:pPr>
      <w:r>
        <w:t>Troubleshoot</w:t>
      </w:r>
    </w:p>
    <w:p w14:paraId="5452DD18" w14:textId="7B3BD9CF" w:rsidR="00252EB4" w:rsidRDefault="009C6AB4">
      <w:pPr>
        <w:pStyle w:val="Heading2"/>
      </w:pPr>
      <w:r>
        <w:t>Sierra upgrade issue</w:t>
      </w:r>
    </w:p>
    <w:p w14:paraId="01B7AB36" w14:textId="77777777" w:rsidR="009C6AB4" w:rsidRPr="009C6AB4" w:rsidRDefault="009C6AB4" w:rsidP="009C6AB4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9C6AB4">
        <w:rPr>
          <w:rFonts w:ascii="Helvetica Neue" w:eastAsia="Times New Roman" w:hAnsi="Helvetica Neue" w:cs="Times New Roman"/>
          <w:color w:val="707070"/>
          <w:sz w:val="21"/>
          <w:szCs w:val="21"/>
          <w:lang w:eastAsia="en-US"/>
        </w:rPr>
        <w:t>Ferwerda, Scott</w:t>
      </w:r>
      <w:r w:rsidRPr="009C6AB4">
        <w:rPr>
          <w:rFonts w:ascii="Helvetica Neue" w:eastAsia="Times New Roman" w:hAnsi="Helvetica Neue" w:cs="Times New Roman"/>
          <w:color w:val="707070"/>
          <w:sz w:val="17"/>
          <w:szCs w:val="17"/>
          <w:lang w:eastAsia="en-US"/>
        </w:rPr>
        <w:t>·</w:t>
      </w:r>
      <w:r w:rsidRPr="009C6AB4">
        <w:rPr>
          <w:rFonts w:ascii="Helvetica Neue" w:eastAsia="Times New Roman" w:hAnsi="Helvetica Neue" w:cs="Times New Roman"/>
          <w:color w:val="999999"/>
          <w:sz w:val="17"/>
          <w:szCs w:val="17"/>
          <w:lang w:eastAsia="en-US"/>
        </w:rPr>
        <w:t>11:29 AM</w:t>
      </w:r>
    </w:p>
    <w:p w14:paraId="7E2FF69A" w14:textId="77777777" w:rsidR="009C6AB4" w:rsidRDefault="009C6AB4" w:rsidP="009C6AB4">
      <w:pPr>
        <w:spacing w:after="30" w:line="300" w:lineRule="atLeast"/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</w:pPr>
      <w:r w:rsidRPr="009C6AB4"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  <w:t>If anyone </w:t>
      </w:r>
      <w:r w:rsidRPr="009C6AB4">
        <w:rPr>
          <w:rFonts w:ascii="Helvetica Neue" w:eastAsia="Times New Roman" w:hAnsi="Helvetica Neue" w:cs="Times New Roman"/>
          <w:color w:val="FFFFFF"/>
          <w:sz w:val="21"/>
          <w:szCs w:val="21"/>
          <w:bdr w:val="single" w:sz="6" w:space="2" w:color="3F7ED1" w:frame="1"/>
          <w:shd w:val="clear" w:color="auto" w:fill="3F7ED1"/>
          <w:lang w:eastAsia="en-US"/>
        </w:rPr>
        <w:t>@here</w:t>
      </w:r>
      <w:r w:rsidRPr="009C6AB4"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  <w:t> is having problems with Lync: open Keychain Access, go to login -&gt; Certificates. Find the ones for l1id-MNDC01-CA and </w:t>
      </w:r>
      <w:hyperlink r:id="rId8" w:tgtFrame="_blank" w:history="1">
        <w:r w:rsidRPr="00460429">
          <w:rPr>
            <w:rFonts w:ascii="Helvetica Neue" w:eastAsia="Times New Roman" w:hAnsi="Helvetica Neue" w:cs="Times New Roman"/>
            <w:color w:val="AAAAAA"/>
            <w:sz w:val="21"/>
            <w:szCs w:val="21"/>
            <w:lang w:eastAsia="en-US"/>
          </w:rPr>
          <w:t>scd-lyncp</w:t>
        </w:r>
        <w:r w:rsidRPr="00460429">
          <w:rPr>
            <w:rFonts w:ascii="Helvetica Neue" w:eastAsia="Times New Roman" w:hAnsi="Helvetica Neue" w:cs="Times New Roman"/>
            <w:color w:val="AAAAAA"/>
            <w:sz w:val="21"/>
            <w:szCs w:val="21"/>
            <w:lang w:eastAsia="en-US"/>
          </w:rPr>
          <w:t>o</w:t>
        </w:r>
        <w:r w:rsidRPr="00460429">
          <w:rPr>
            <w:rFonts w:ascii="Helvetica Neue" w:eastAsia="Times New Roman" w:hAnsi="Helvetica Neue" w:cs="Times New Roman"/>
            <w:color w:val="AAAAAA"/>
            <w:sz w:val="21"/>
            <w:szCs w:val="21"/>
            <w:lang w:eastAsia="en-US"/>
          </w:rPr>
          <w:t>ol1.l1id.local</w:t>
        </w:r>
      </w:hyperlink>
      <w:r w:rsidRPr="009C6AB4"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  <w:t>, and mark them "Always Trust".</w:t>
      </w:r>
    </w:p>
    <w:p w14:paraId="520BFD8C" w14:textId="4822A18C" w:rsidR="009C6AB4" w:rsidRPr="009C6AB4" w:rsidRDefault="009C6AB4" w:rsidP="00460429">
      <w:pPr>
        <w:spacing w:after="30" w:line="300" w:lineRule="atLeast"/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</w:pPr>
      <w:r w:rsidRPr="009C6AB4"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  <w:t>That seemed to fix my Lync signin</w:t>
      </w:r>
      <w:r w:rsidR="00460429"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  <w:t>g</w:t>
      </w:r>
      <w:bookmarkStart w:id="0" w:name="_GoBack"/>
      <w:bookmarkEnd w:id="0"/>
      <w:r w:rsidRPr="009C6AB4"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  <w:t xml:space="preserve"> issues,</w:t>
      </w:r>
      <w:r w:rsidRPr="00460429"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  <w:t> </w:t>
      </w:r>
      <w:r w:rsidRPr="009C6AB4"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  <w:t>anyway. Though now I get prompted for accessing something weird in the keychain. I just cancel it and Lync works.</w:t>
      </w:r>
    </w:p>
    <w:p w14:paraId="0CFF8F5A" w14:textId="77777777" w:rsidR="009C6AB4" w:rsidRPr="009C6AB4" w:rsidRDefault="009C6AB4" w:rsidP="009C6AB4">
      <w:pPr>
        <w:spacing w:after="30" w:line="300" w:lineRule="atLeast"/>
        <w:rPr>
          <w:rFonts w:ascii="Helvetica Neue" w:eastAsia="Times New Roman" w:hAnsi="Helvetica Neue" w:cs="Times New Roman"/>
          <w:color w:val="AAAAAA"/>
          <w:sz w:val="21"/>
          <w:szCs w:val="21"/>
          <w:lang w:eastAsia="en-US"/>
        </w:rPr>
      </w:pPr>
    </w:p>
    <w:p w14:paraId="576C9278" w14:textId="77777777" w:rsidR="009C6AB4" w:rsidRPr="009C6AB4" w:rsidRDefault="009C6AB4" w:rsidP="009C6AB4"/>
    <w:sectPr w:rsidR="009C6AB4" w:rsidRPr="009C6AB4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B9AF4" w14:textId="77777777" w:rsidR="009B4C72" w:rsidRDefault="009B4C72">
      <w:r>
        <w:separator/>
      </w:r>
    </w:p>
    <w:p w14:paraId="14A441F5" w14:textId="77777777" w:rsidR="009B4C72" w:rsidRDefault="009B4C72"/>
  </w:endnote>
  <w:endnote w:type="continuationSeparator" w:id="0">
    <w:p w14:paraId="4C8E8B27" w14:textId="77777777" w:rsidR="009B4C72" w:rsidRDefault="009B4C72">
      <w:r>
        <w:continuationSeparator/>
      </w:r>
    </w:p>
    <w:p w14:paraId="137D3A4D" w14:textId="77777777" w:rsidR="009B4C72" w:rsidRDefault="009B4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6E099" w14:textId="77777777" w:rsidR="00252EB4" w:rsidRDefault="005A045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3E5DC" w14:textId="77777777" w:rsidR="009B4C72" w:rsidRDefault="009B4C72">
      <w:r>
        <w:separator/>
      </w:r>
    </w:p>
    <w:p w14:paraId="5875F0B4" w14:textId="77777777" w:rsidR="009B4C72" w:rsidRDefault="009B4C72"/>
  </w:footnote>
  <w:footnote w:type="continuationSeparator" w:id="0">
    <w:p w14:paraId="78B9FF54" w14:textId="77777777" w:rsidR="009B4C72" w:rsidRDefault="009B4C72">
      <w:r>
        <w:continuationSeparator/>
      </w:r>
    </w:p>
    <w:p w14:paraId="1285208C" w14:textId="77777777" w:rsidR="009B4C72" w:rsidRDefault="009B4C7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19"/>
    <w:rsid w:val="00252EB4"/>
    <w:rsid w:val="00460429"/>
    <w:rsid w:val="005A0459"/>
    <w:rsid w:val="00995719"/>
    <w:rsid w:val="009B4C72"/>
    <w:rsid w:val="009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AD0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sender-name">
    <w:name w:val="sender-name"/>
    <w:basedOn w:val="DefaultParagraphFont"/>
    <w:rsid w:val="009C6AB4"/>
  </w:style>
  <w:style w:type="character" w:customStyle="1" w:styleId="separator">
    <w:name w:val="separator"/>
    <w:basedOn w:val="DefaultParagraphFont"/>
    <w:rsid w:val="009C6AB4"/>
  </w:style>
  <w:style w:type="character" w:customStyle="1" w:styleId="hc-chat-time">
    <w:name w:val="hc-chat-time"/>
    <w:basedOn w:val="DefaultParagraphFont"/>
    <w:rsid w:val="009C6AB4"/>
  </w:style>
  <w:style w:type="character" w:customStyle="1" w:styleId="apple-converted-space">
    <w:name w:val="apple-converted-space"/>
    <w:basedOn w:val="DefaultParagraphFont"/>
    <w:rsid w:val="009C6AB4"/>
  </w:style>
  <w:style w:type="character" w:customStyle="1" w:styleId="hc-mention-user">
    <w:name w:val="hc-mention-user"/>
    <w:basedOn w:val="DefaultParagraphFont"/>
    <w:rsid w:val="009C6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556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422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4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scd-lyncpool1.l1id.local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2017-05-16T17:10:00Z</dcterms:created>
  <dcterms:modified xsi:type="dcterms:W3CDTF">2017-05-17T15:31:00Z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