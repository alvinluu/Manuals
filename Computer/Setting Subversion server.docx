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657E2" w14:textId="77777777" w:rsidR="00BD223E" w:rsidRDefault="001E2740">
      <w:pPr>
        <w:pStyle w:val="Heading1"/>
      </w:pPr>
      <w:r>
        <w:t>Setting Subversion server</w:t>
      </w:r>
    </w:p>
    <w:p w14:paraId="541644EE" w14:textId="77777777" w:rsidR="001E2740" w:rsidRPr="001E2740" w:rsidRDefault="001E2740" w:rsidP="001E2740">
      <w:pPr>
        <w:pStyle w:val="ListBullet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"https://trac.macports.org/wiki/howto/Subversion" \l "GettingSubversionunderMacPorts"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1E2740">
        <w:rPr>
          <w:rStyle w:val="Hyperlink"/>
          <w:b/>
          <w:bCs/>
        </w:rPr>
        <w:t xml:space="preserve">Getting Subversion under </w:t>
      </w:r>
      <w:proofErr w:type="spellStart"/>
      <w:r w:rsidRPr="001E2740">
        <w:rPr>
          <w:rStyle w:val="Hyperlink"/>
          <w:b/>
          <w:bCs/>
        </w:rPr>
        <w:t>MacPorts</w:t>
      </w:r>
      <w:proofErr w:type="spellEnd"/>
    </w:p>
    <w:p w14:paraId="755F3167" w14:textId="166DC015" w:rsidR="00BD223E" w:rsidRPr="00A62F07" w:rsidRDefault="001E2740" w:rsidP="00A62F07">
      <w:pPr>
        <w:pStyle w:val="ListBullet"/>
        <w:numPr>
          <w:ilvl w:val="1"/>
          <w:numId w:val="3"/>
        </w:numPr>
      </w:pPr>
      <w:r>
        <w:rPr>
          <w:b/>
          <w:bCs/>
        </w:rPr>
        <w:fldChar w:fldCharType="end"/>
      </w:r>
      <w:r w:rsidR="00A62F07">
        <w:rPr>
          <w:b/>
          <w:bCs/>
        </w:rPr>
        <w:t xml:space="preserve">What is </w:t>
      </w:r>
      <w:hyperlink r:id="rId7" w:history="1">
        <w:proofErr w:type="spellStart"/>
        <w:r w:rsidR="00A62F07" w:rsidRPr="00A62F07">
          <w:rPr>
            <w:rStyle w:val="Hyperlink"/>
            <w:b/>
            <w:bCs/>
          </w:rPr>
          <w:t>M</w:t>
        </w:r>
        <w:r w:rsidR="00A62F07" w:rsidRPr="00A62F07">
          <w:rPr>
            <w:rStyle w:val="Hyperlink"/>
            <w:b/>
            <w:bCs/>
          </w:rPr>
          <w:t>a</w:t>
        </w:r>
        <w:r w:rsidR="00A62F07" w:rsidRPr="00A62F07">
          <w:rPr>
            <w:rStyle w:val="Hyperlink"/>
            <w:b/>
            <w:bCs/>
          </w:rPr>
          <w:t>cPort</w:t>
        </w:r>
        <w:proofErr w:type="spellEnd"/>
      </w:hyperlink>
      <w:r w:rsidR="00A62F07">
        <w:rPr>
          <w:b/>
          <w:bCs/>
        </w:rPr>
        <w:t>?</w:t>
      </w:r>
    </w:p>
    <w:p w14:paraId="4ACC0F85" w14:textId="50BB0AFD" w:rsidR="00EF121C" w:rsidRPr="00EF121C" w:rsidRDefault="00EF121C" w:rsidP="00EF121C">
      <w:pPr>
        <w:pStyle w:val="ListBullet"/>
        <w:rPr>
          <w:rStyle w:val="Hyperlink"/>
          <w:rFonts w:ascii="Times New Roman" w:hAnsi="Times New Roman"/>
          <w:lang w:eastAsia="en-US"/>
        </w:rPr>
      </w:pPr>
      <w:r>
        <w:rPr>
          <w:shd w:val="clear" w:color="auto" w:fill="FFFFFF"/>
          <w:lang w:eastAsia="en-US"/>
        </w:rPr>
        <w:fldChar w:fldCharType="begin"/>
      </w:r>
      <w:r>
        <w:rPr>
          <w:shd w:val="clear" w:color="auto" w:fill="FFFFFF"/>
          <w:lang w:eastAsia="en-US"/>
        </w:rPr>
        <w:instrText xml:space="preserve"> HYPERLINK "https://gist.github.com/cemckinley/6118300" </w:instrText>
      </w:r>
      <w:r>
        <w:rPr>
          <w:shd w:val="clear" w:color="auto" w:fill="FFFFFF"/>
          <w:lang w:eastAsia="en-US"/>
        </w:rPr>
      </w:r>
      <w:r>
        <w:rPr>
          <w:shd w:val="clear" w:color="auto" w:fill="FFFFFF"/>
          <w:lang w:eastAsia="en-US"/>
        </w:rPr>
        <w:fldChar w:fldCharType="separate"/>
      </w:r>
      <w:r w:rsidRPr="00EF121C">
        <w:rPr>
          <w:rStyle w:val="Hyperlink"/>
          <w:shd w:val="clear" w:color="auto" w:fill="FFFFFF"/>
          <w:lang w:eastAsia="en-US"/>
        </w:rPr>
        <w:t xml:space="preserve">Set up SVN to use </w:t>
      </w:r>
      <w:proofErr w:type="spellStart"/>
      <w:r w:rsidRPr="00EF121C">
        <w:rPr>
          <w:rStyle w:val="Hyperlink"/>
          <w:shd w:val="clear" w:color="auto" w:fill="FFFFFF"/>
          <w:lang w:eastAsia="en-US"/>
        </w:rPr>
        <w:t>Filemerge</w:t>
      </w:r>
      <w:proofErr w:type="spellEnd"/>
      <w:r w:rsidRPr="00EF121C">
        <w:rPr>
          <w:rStyle w:val="Hyperlink"/>
          <w:shd w:val="clear" w:color="auto" w:fill="FFFFFF"/>
          <w:lang w:eastAsia="en-US"/>
        </w:rPr>
        <w:t xml:space="preserve"> as a diff/merge tool</w:t>
      </w:r>
    </w:p>
    <w:p w14:paraId="611E51FA" w14:textId="3EEF73FF" w:rsidR="00A62F07" w:rsidRDefault="00EF121C" w:rsidP="001E2740">
      <w:pPr>
        <w:pStyle w:val="ListBullet"/>
      </w:pPr>
      <w:r>
        <w:rPr>
          <w:shd w:val="clear" w:color="auto" w:fill="FFFFFF"/>
          <w:lang w:eastAsia="en-US"/>
        </w:rPr>
        <w:fldChar w:fldCharType="end"/>
      </w:r>
      <w:bookmarkStart w:id="0" w:name="_GoBack"/>
      <w:bookmarkEnd w:id="0"/>
    </w:p>
    <w:sectPr w:rsidR="00A62F07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5A933" w14:textId="77777777" w:rsidR="006C6553" w:rsidRDefault="006C6553">
      <w:r>
        <w:separator/>
      </w:r>
    </w:p>
    <w:p w14:paraId="6868D79A" w14:textId="77777777" w:rsidR="006C6553" w:rsidRDefault="006C6553"/>
  </w:endnote>
  <w:endnote w:type="continuationSeparator" w:id="0">
    <w:p w14:paraId="17FE86D9" w14:textId="77777777" w:rsidR="006C6553" w:rsidRDefault="006C6553">
      <w:r>
        <w:continuationSeparator/>
      </w:r>
    </w:p>
    <w:p w14:paraId="1A87EC9B" w14:textId="77777777" w:rsidR="006C6553" w:rsidRDefault="006C65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C2D371" w14:textId="77777777" w:rsidR="00BD223E" w:rsidRDefault="006C655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771AA" w14:textId="77777777" w:rsidR="006C6553" w:rsidRDefault="006C6553">
      <w:r>
        <w:separator/>
      </w:r>
    </w:p>
    <w:p w14:paraId="0AA084CA" w14:textId="77777777" w:rsidR="006C6553" w:rsidRDefault="006C6553"/>
  </w:footnote>
  <w:footnote w:type="continuationSeparator" w:id="0">
    <w:p w14:paraId="3317E2EF" w14:textId="77777777" w:rsidR="006C6553" w:rsidRDefault="006C6553">
      <w:r>
        <w:continuationSeparator/>
      </w:r>
    </w:p>
    <w:p w14:paraId="3669CC4F" w14:textId="77777777" w:rsidR="006C6553" w:rsidRDefault="006C655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740"/>
    <w:rsid w:val="001E2740"/>
    <w:rsid w:val="006C6553"/>
    <w:rsid w:val="00A62F07"/>
    <w:rsid w:val="00BD223E"/>
    <w:rsid w:val="00EF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201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F07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macports.org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u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E9C"/>
    <w:rsid w:val="008B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ED0D280DE1E4A8A45B08565ABC34D">
    <w:name w:val="7E7ED0D280DE1E4A8A45B08565ABC34D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D2F35DA1D692B44AAA0AE740BEBEF5A2">
    <w:name w:val="D2F35DA1D692B44AAA0AE740BEBEF5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1</Pages>
  <Words>49</Words>
  <Characters>282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2017-06-09T14:10:00Z</dcterms:created>
  <dcterms:modified xsi:type="dcterms:W3CDTF">2017-06-09T14:14:00Z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