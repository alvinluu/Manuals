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0FA44C" w14:textId="77777777" w:rsidR="00293E7E" w:rsidRDefault="00CB05DD">
      <w:pPr>
        <w:pStyle w:val="Heading1"/>
      </w:pPr>
      <w:r>
        <w:t xml:space="preserve">VPN </w:t>
      </w:r>
    </w:p>
    <w:p w14:paraId="604EA6A2" w14:textId="65A5128C" w:rsidR="00BC5338" w:rsidRDefault="00BC5338" w:rsidP="00CB05DD">
      <w:r>
        <w:t>This will allow device to use company’s network on external network</w:t>
      </w:r>
    </w:p>
    <w:p w14:paraId="0ED3926D" w14:textId="77777777" w:rsidR="00BC5338" w:rsidRDefault="00BC5338" w:rsidP="00CB05DD"/>
    <w:p w14:paraId="311ED918" w14:textId="77777777" w:rsidR="00CB05DD" w:rsidRDefault="00CB05DD" w:rsidP="00CB05DD">
      <w:r>
        <w:t>Set up VPN on computer</w:t>
      </w:r>
    </w:p>
    <w:p w14:paraId="077B2D43" w14:textId="77777777" w:rsidR="00CB05DD" w:rsidRDefault="00CB05DD" w:rsidP="00D93988">
      <w:pPr>
        <w:pStyle w:val="ListParagraph"/>
        <w:numPr>
          <w:ilvl w:val="0"/>
          <w:numId w:val="8"/>
        </w:numPr>
      </w:pPr>
      <w:r>
        <w:t>Install Cisco AnyConnect Secure Mobility Client</w:t>
      </w:r>
    </w:p>
    <w:p w14:paraId="1B841804" w14:textId="77777777" w:rsidR="00CB05DD" w:rsidRDefault="00CB05DD" w:rsidP="00D93988">
      <w:pPr>
        <w:pStyle w:val="ListParagraph"/>
        <w:numPr>
          <w:ilvl w:val="0"/>
          <w:numId w:val="8"/>
        </w:numPr>
      </w:pPr>
      <w:r>
        <w:t xml:space="preserve">put </w:t>
      </w:r>
      <w:r w:rsidRPr="00CB05DD">
        <w:rPr>
          <w:b/>
        </w:rPr>
        <w:t>vpn-idx.identix.com</w:t>
      </w:r>
      <w:r>
        <w:t xml:space="preserve"> in VPN field</w:t>
      </w:r>
    </w:p>
    <w:p w14:paraId="359A1F88" w14:textId="77777777" w:rsidR="00CB05DD" w:rsidRDefault="00CB05DD" w:rsidP="00D93988">
      <w:pPr>
        <w:pStyle w:val="ListParagraph"/>
        <w:numPr>
          <w:ilvl w:val="0"/>
          <w:numId w:val="8"/>
        </w:numPr>
      </w:pPr>
      <w:r>
        <w:t>hit Connect</w:t>
      </w:r>
    </w:p>
    <w:p w14:paraId="74B86238" w14:textId="77777777" w:rsidR="00CB05DD" w:rsidRDefault="00CB05DD" w:rsidP="00CB05DD"/>
    <w:p w14:paraId="609CF8ED" w14:textId="32040C0A" w:rsidR="00CB05DD" w:rsidRDefault="00BC5338" w:rsidP="00CB05DD">
      <w:r>
        <w:t xml:space="preserve">Set up VPN on </w:t>
      </w:r>
      <w:r w:rsidR="00CB05DD">
        <w:t>iPhone</w:t>
      </w:r>
    </w:p>
    <w:p w14:paraId="01067C3C" w14:textId="77777777" w:rsidR="00CB05DD" w:rsidRDefault="00CB05DD" w:rsidP="00D93988">
      <w:pPr>
        <w:pStyle w:val="ListParagraph"/>
        <w:numPr>
          <w:ilvl w:val="0"/>
          <w:numId w:val="7"/>
        </w:numPr>
      </w:pPr>
      <w:r>
        <w:t xml:space="preserve">Download </w:t>
      </w:r>
      <w:proofErr w:type="spellStart"/>
      <w:r>
        <w:t>Ciscon</w:t>
      </w:r>
      <w:proofErr w:type="spellEnd"/>
      <w:r>
        <w:t xml:space="preserve"> </w:t>
      </w:r>
      <w:proofErr w:type="gramStart"/>
      <w:r>
        <w:t>AnyConnect  on</w:t>
      </w:r>
      <w:proofErr w:type="gramEnd"/>
      <w:r>
        <w:t xml:space="preserve"> App Store</w:t>
      </w:r>
    </w:p>
    <w:p w14:paraId="70D8BEFE" w14:textId="77777777" w:rsidR="00CB05DD" w:rsidRDefault="00CB05DD" w:rsidP="00D93988">
      <w:pPr>
        <w:pStyle w:val="ListParagraph"/>
        <w:numPr>
          <w:ilvl w:val="0"/>
          <w:numId w:val="7"/>
        </w:numPr>
      </w:pPr>
      <w:r>
        <w:t>Create a new profile by clicking on AnyConnect VPN switch which will open a new screen</w:t>
      </w:r>
    </w:p>
    <w:p w14:paraId="46241521" w14:textId="77777777" w:rsidR="00CB05DD" w:rsidRDefault="00CB05DD" w:rsidP="00D93988">
      <w:pPr>
        <w:pStyle w:val="ListParagraph"/>
        <w:numPr>
          <w:ilvl w:val="0"/>
          <w:numId w:val="7"/>
        </w:numPr>
      </w:pPr>
      <w:r>
        <w:t xml:space="preserve">Put </w:t>
      </w:r>
      <w:proofErr w:type="spellStart"/>
      <w:r w:rsidRPr="00D93988">
        <w:rPr>
          <w:b/>
        </w:rPr>
        <w:t>Morphotrust</w:t>
      </w:r>
      <w:proofErr w:type="spellEnd"/>
      <w:r>
        <w:t xml:space="preserve"> in Description</w:t>
      </w:r>
    </w:p>
    <w:p w14:paraId="714B65EE" w14:textId="77777777" w:rsidR="00CB05DD" w:rsidRPr="00D93988" w:rsidRDefault="00CB05DD" w:rsidP="00D93988">
      <w:pPr>
        <w:pStyle w:val="ListParagraph"/>
        <w:numPr>
          <w:ilvl w:val="0"/>
          <w:numId w:val="7"/>
        </w:numPr>
        <w:rPr>
          <w:iCs/>
        </w:rPr>
      </w:pPr>
      <w:r>
        <w:t xml:space="preserve">Put </w:t>
      </w:r>
      <w:r w:rsidRPr="00D93988">
        <w:rPr>
          <w:b/>
          <w:iCs/>
        </w:rPr>
        <w:t>vpn-bil.morphotrust.com</w:t>
      </w:r>
      <w:r w:rsidRPr="00D93988">
        <w:rPr>
          <w:iCs/>
        </w:rPr>
        <w:t xml:space="preserve"> in Server Address</w:t>
      </w:r>
    </w:p>
    <w:p w14:paraId="74925E95" w14:textId="77777777" w:rsidR="00CB05DD" w:rsidRPr="00D93988" w:rsidRDefault="00CB05DD" w:rsidP="00D93988">
      <w:pPr>
        <w:pStyle w:val="ListParagraph"/>
        <w:numPr>
          <w:ilvl w:val="0"/>
          <w:numId w:val="7"/>
        </w:numPr>
        <w:rPr>
          <w:iCs/>
        </w:rPr>
      </w:pPr>
      <w:r w:rsidRPr="00D93988">
        <w:rPr>
          <w:iCs/>
        </w:rPr>
        <w:t>Save it</w:t>
      </w:r>
    </w:p>
    <w:p w14:paraId="2E43758A" w14:textId="77777777" w:rsidR="00CB05DD" w:rsidRPr="00D93988" w:rsidRDefault="00CB05DD" w:rsidP="00D93988">
      <w:pPr>
        <w:pStyle w:val="ListParagraph"/>
        <w:numPr>
          <w:ilvl w:val="0"/>
          <w:numId w:val="7"/>
        </w:numPr>
        <w:rPr>
          <w:iCs/>
        </w:rPr>
      </w:pPr>
      <w:r w:rsidRPr="00D93988">
        <w:rPr>
          <w:iCs/>
        </w:rPr>
        <w:t>Click on AnyConnect VPN switch again which will open Authentication screen</w:t>
      </w:r>
    </w:p>
    <w:p w14:paraId="6D00E8E6" w14:textId="77777777" w:rsidR="00CB05DD" w:rsidRPr="00D93988" w:rsidRDefault="00CB05DD" w:rsidP="00D93988">
      <w:pPr>
        <w:pStyle w:val="ListParagraph"/>
        <w:numPr>
          <w:ilvl w:val="0"/>
          <w:numId w:val="7"/>
        </w:numPr>
        <w:rPr>
          <w:iCs/>
        </w:rPr>
      </w:pPr>
      <w:r w:rsidRPr="00D93988">
        <w:rPr>
          <w:iCs/>
        </w:rPr>
        <w:t>Fill in username/password</w:t>
      </w:r>
      <w:bookmarkStart w:id="0" w:name="_GoBack"/>
      <w:bookmarkEnd w:id="0"/>
    </w:p>
    <w:p w14:paraId="56F3C17B" w14:textId="77777777" w:rsidR="00D93988" w:rsidRPr="00D93988" w:rsidRDefault="00D93988" w:rsidP="00D93988">
      <w:pPr>
        <w:pStyle w:val="ListParagraph"/>
        <w:numPr>
          <w:ilvl w:val="0"/>
          <w:numId w:val="7"/>
        </w:numPr>
        <w:rPr>
          <w:iCs/>
        </w:rPr>
      </w:pPr>
      <w:r w:rsidRPr="00D93988">
        <w:rPr>
          <w:iCs/>
        </w:rPr>
        <w:t xml:space="preserve">Hit Connect. An alert message from </w:t>
      </w:r>
      <w:proofErr w:type="spellStart"/>
      <w:r w:rsidRPr="00D93988">
        <w:rPr>
          <w:iCs/>
        </w:rPr>
        <w:t>Morphotrust</w:t>
      </w:r>
      <w:proofErr w:type="spellEnd"/>
    </w:p>
    <w:p w14:paraId="60526452" w14:textId="77777777" w:rsidR="00D93988" w:rsidRDefault="00D93988" w:rsidP="00D93988">
      <w:pPr>
        <w:pStyle w:val="ListParagraph"/>
        <w:numPr>
          <w:ilvl w:val="0"/>
          <w:numId w:val="7"/>
        </w:numPr>
        <w:rPr>
          <w:iCs/>
        </w:rPr>
      </w:pPr>
      <w:r w:rsidRPr="00D93988">
        <w:rPr>
          <w:iCs/>
        </w:rPr>
        <w:t>Click Accep</w:t>
      </w:r>
      <w:r>
        <w:rPr>
          <w:iCs/>
        </w:rPr>
        <w:t>t</w:t>
      </w:r>
    </w:p>
    <w:p w14:paraId="53DF996B" w14:textId="77777777" w:rsidR="00D93988" w:rsidRPr="00D93988" w:rsidRDefault="00D93988" w:rsidP="00D93988">
      <w:pPr>
        <w:pStyle w:val="ListParagraph"/>
        <w:numPr>
          <w:ilvl w:val="0"/>
          <w:numId w:val="7"/>
        </w:numPr>
        <w:rPr>
          <w:iCs/>
        </w:rPr>
      </w:pPr>
      <w:r w:rsidRPr="00D93988">
        <w:rPr>
          <w:iCs/>
        </w:rPr>
        <w:t>AnyConnect VPN switch goes green if succeed</w:t>
      </w:r>
    </w:p>
    <w:p w14:paraId="440D92D6" w14:textId="77777777" w:rsidR="00CB05DD" w:rsidRPr="00CB05DD" w:rsidRDefault="00CB05DD" w:rsidP="00CB05DD"/>
    <w:p w14:paraId="57C6E3F9" w14:textId="77777777" w:rsidR="00CB05DD" w:rsidRPr="00CB05DD" w:rsidRDefault="00CB05DD" w:rsidP="00CB05DD"/>
    <w:sectPr w:rsidR="00CB05DD" w:rsidRPr="00CB05DD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A726C0" w14:textId="77777777" w:rsidR="00897F30" w:rsidRDefault="00897F30">
      <w:r>
        <w:separator/>
      </w:r>
    </w:p>
    <w:p w14:paraId="48864713" w14:textId="77777777" w:rsidR="00897F30" w:rsidRDefault="00897F30"/>
  </w:endnote>
  <w:endnote w:type="continuationSeparator" w:id="0">
    <w:p w14:paraId="539177A1" w14:textId="77777777" w:rsidR="00897F30" w:rsidRDefault="00897F30">
      <w:r>
        <w:continuationSeparator/>
      </w:r>
    </w:p>
    <w:p w14:paraId="0EA74F55" w14:textId="77777777" w:rsidR="00897F30" w:rsidRDefault="00897F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80CC3A" w14:textId="77777777" w:rsidR="00293E7E" w:rsidRDefault="00897F3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41EF64" w14:textId="77777777" w:rsidR="00897F30" w:rsidRDefault="00897F30">
      <w:r>
        <w:separator/>
      </w:r>
    </w:p>
    <w:p w14:paraId="03898ECC" w14:textId="77777777" w:rsidR="00897F30" w:rsidRDefault="00897F30"/>
  </w:footnote>
  <w:footnote w:type="continuationSeparator" w:id="0">
    <w:p w14:paraId="2C128520" w14:textId="77777777" w:rsidR="00897F30" w:rsidRDefault="00897F30">
      <w:r>
        <w:continuationSeparator/>
      </w:r>
    </w:p>
    <w:p w14:paraId="5D89DA11" w14:textId="77777777" w:rsidR="00897F30" w:rsidRDefault="00897F30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7F0113D"/>
    <w:multiLevelType w:val="hybridMultilevel"/>
    <w:tmpl w:val="1C02E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C90F5E"/>
    <w:multiLevelType w:val="hybridMultilevel"/>
    <w:tmpl w:val="9D4E5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500D03"/>
    <w:multiLevelType w:val="hybridMultilevel"/>
    <w:tmpl w:val="AAF88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940678"/>
    <w:multiLevelType w:val="hybridMultilevel"/>
    <w:tmpl w:val="CAFCA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6D3DD8"/>
    <w:multiLevelType w:val="multilevel"/>
    <w:tmpl w:val="AAF889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8"/>
  </w:num>
  <w:num w:numId="5">
    <w:abstractNumId w:val="4"/>
  </w:num>
  <w:num w:numId="6">
    <w:abstractNumId w:val="6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5DD"/>
    <w:rsid w:val="00293E7E"/>
    <w:rsid w:val="00631C9A"/>
    <w:rsid w:val="00897F30"/>
    <w:rsid w:val="00BC5338"/>
    <w:rsid w:val="00CB05DD"/>
    <w:rsid w:val="00D9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6D5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CB0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1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uu/Library/Containers/com.microsoft.Word/Data/Library/Caches/1033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099"/>
    <w:rsid w:val="009A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DE10B7D522F44A81D689DA52A71A26">
    <w:name w:val="2FDE10B7D522F44A81D689DA52A71A26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AA2E978B5243834AA58D3DED20840909">
    <w:name w:val="AA2E978B5243834AA58D3DED208409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11</TotalTime>
  <Pages>1</Pages>
  <Words>94</Words>
  <Characters>542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2017-06-06T17:29:00Z</dcterms:created>
  <dcterms:modified xsi:type="dcterms:W3CDTF">2017-06-06T17:40:00Z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