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182C9" w14:textId="77777777" w:rsidR="005C29CF" w:rsidRDefault="00571D98">
      <w:pPr>
        <w:pStyle w:val="Heading1"/>
      </w:pPr>
      <w:proofErr w:type="spellStart"/>
      <w:r>
        <w:t>mDL</w:t>
      </w:r>
      <w:proofErr w:type="spellEnd"/>
      <w:r>
        <w:t xml:space="preserve"> Enrollment Bypass</w:t>
      </w:r>
    </w:p>
    <w:p w14:paraId="66B34570" w14:textId="77777777" w:rsidR="005C29CF" w:rsidRDefault="00571D98">
      <w:pPr>
        <w:pStyle w:val="Heading2"/>
      </w:pPr>
      <w:r>
        <w:t>This bypass will disable Enrollment and go directly to mobile driver license (3D driver license front). Only use this during development.</w:t>
      </w:r>
    </w:p>
    <w:p w14:paraId="067BD386" w14:textId="77777777" w:rsidR="00571D98" w:rsidRDefault="00571D98" w:rsidP="00571D98">
      <w:pPr>
        <w:pStyle w:val="ListParagraph"/>
        <w:numPr>
          <w:ilvl w:val="0"/>
          <w:numId w:val="5"/>
        </w:numPr>
      </w:pPr>
      <w:r>
        <w:t>In Setting</w:t>
      </w:r>
    </w:p>
    <w:p w14:paraId="576E7C7E" w14:textId="77777777" w:rsidR="00571D98" w:rsidRDefault="00571D98" w:rsidP="00571D98">
      <w:pPr>
        <w:pStyle w:val="ListParagraph"/>
        <w:numPr>
          <w:ilvl w:val="1"/>
          <w:numId w:val="5"/>
        </w:numPr>
      </w:pPr>
      <w:r>
        <w:t>Enable “</w:t>
      </w:r>
      <w:proofErr w:type="spellStart"/>
      <w:r>
        <w:t>Applicat</w:t>
      </w:r>
      <w:proofErr w:type="spellEnd"/>
      <w:r>
        <w:t xml:space="preserve"> Enrolled”</w:t>
      </w:r>
    </w:p>
    <w:p w14:paraId="44AACC2F" w14:textId="77777777" w:rsidR="00571D98" w:rsidRDefault="00571D98" w:rsidP="00571D98">
      <w:pPr>
        <w:pStyle w:val="ListParagraph"/>
        <w:numPr>
          <w:ilvl w:val="1"/>
          <w:numId w:val="5"/>
        </w:numPr>
      </w:pPr>
      <w:r>
        <w:t>Also enable “</w:t>
      </w:r>
      <w:proofErr w:type="spellStart"/>
      <w:r>
        <w:t>Applicat</w:t>
      </w:r>
      <w:proofErr w:type="spellEnd"/>
      <w:r>
        <w:t xml:space="preserve"> Enroll Approved”</w:t>
      </w:r>
    </w:p>
    <w:p w14:paraId="6767FBD1" w14:textId="77777777" w:rsidR="00571D98" w:rsidRDefault="00571D98" w:rsidP="00571D98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Xcode</w:t>
      </w:r>
      <w:proofErr w:type="spellEnd"/>
      <w:r>
        <w:t>. Not sure what this does but this will prevent it from loading certain things</w:t>
      </w:r>
      <w:bookmarkStart w:id="0" w:name="_GoBack"/>
      <w:bookmarkEnd w:id="0"/>
    </w:p>
    <w:p w14:paraId="1B346B7A" w14:textId="77777777" w:rsidR="00571D98" w:rsidRDefault="00571D98" w:rsidP="00571D98">
      <w:pPr>
        <w:pStyle w:val="ListParagraph"/>
        <w:numPr>
          <w:ilvl w:val="1"/>
          <w:numId w:val="5"/>
        </w:numPr>
      </w:pPr>
      <w:r>
        <w:t>Go to file “</w:t>
      </w:r>
      <w:proofErr w:type="spellStart"/>
      <w:r>
        <w:t>DDLStorage+MDLAdditions.m</w:t>
      </w:r>
      <w:proofErr w:type="spellEnd"/>
      <w:r>
        <w:t>”</w:t>
      </w:r>
    </w:p>
    <w:p w14:paraId="450BE609" w14:textId="77777777" w:rsidR="00571D98" w:rsidRDefault="00571D98" w:rsidP="00571D98">
      <w:pPr>
        <w:pStyle w:val="ListParagraph"/>
        <w:numPr>
          <w:ilvl w:val="1"/>
          <w:numId w:val="5"/>
        </w:numPr>
      </w:pPr>
      <w:r>
        <w:t xml:space="preserve">Comment out this line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71D98" w14:paraId="4732E013" w14:textId="77777777" w:rsidTr="00571D98">
        <w:tc>
          <w:tcPr>
            <w:tcW w:w="9350" w:type="dxa"/>
          </w:tcPr>
          <w:p w14:paraId="7484C261" w14:textId="77777777" w:rsidR="00571D98" w:rsidRDefault="00571D98" w:rsidP="00571D98">
            <w:r>
              <w:t>// !!!: ENROLLMENT BYPASS!!!</w:t>
            </w:r>
          </w:p>
          <w:p w14:paraId="2421FEA6" w14:textId="77777777" w:rsidR="00571D98" w:rsidRDefault="00571D98" w:rsidP="00571D98">
            <w:r>
              <w:t xml:space="preserve">// </w:t>
            </w:r>
            <w:proofErr w:type="gramStart"/>
            <w:r>
              <w:t xml:space="preserve">   [</w:t>
            </w:r>
            <w:proofErr w:type="spellStart"/>
            <w:proofErr w:type="gramEnd"/>
            <w:r>
              <w:t>dictionaryRepresentation</w:t>
            </w:r>
            <w:proofErr w:type="spellEnd"/>
            <w:r>
              <w:t xml:space="preserve"> </w:t>
            </w:r>
            <w:proofErr w:type="spellStart"/>
            <w:r>
              <w:t>MDL_setValue</w:t>
            </w:r>
            <w:proofErr w:type="spellEnd"/>
            <w:r>
              <w:t>:@[</w:t>
            </w:r>
            <w:proofErr w:type="spellStart"/>
            <w:r>
              <w:t>self.endorsements</w:t>
            </w:r>
            <w:proofErr w:type="spellEnd"/>
            <w:r>
              <w:t xml:space="preserve">] </w:t>
            </w:r>
            <w:proofErr w:type="spellStart"/>
            <w:r>
              <w:t>forKey</w:t>
            </w:r>
            <w:proofErr w:type="spellEnd"/>
            <w:r>
              <w:t xml:space="preserve">:@"endorsements" </w:t>
            </w:r>
            <w:proofErr w:type="spellStart"/>
            <w:r>
              <w:t>defaultValue</w:t>
            </w:r>
            <w:proofErr w:type="spellEnd"/>
            <w:r>
              <w:t>:@[@"C1", @"C2"]];</w:t>
            </w:r>
          </w:p>
        </w:tc>
      </w:tr>
    </w:tbl>
    <w:p w14:paraId="05CB1478" w14:textId="77777777" w:rsidR="00571D98" w:rsidRDefault="00571D98" w:rsidP="00571D98">
      <w:pPr>
        <w:pStyle w:val="ListParagraph"/>
        <w:numPr>
          <w:ilvl w:val="1"/>
          <w:numId w:val="5"/>
        </w:numPr>
      </w:pPr>
      <w:r>
        <w:t>and this line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71D98" w14:paraId="403E3DFA" w14:textId="77777777" w:rsidTr="00571D98">
        <w:trPr>
          <w:trHeight w:val="1421"/>
        </w:trPr>
        <w:tc>
          <w:tcPr>
            <w:tcW w:w="7910" w:type="dxa"/>
          </w:tcPr>
          <w:p w14:paraId="5ADCF1B8" w14:textId="77777777" w:rsidR="00571D98" w:rsidRDefault="00571D98" w:rsidP="00571D98">
            <w:pPr>
              <w:pStyle w:val="ListParagraph"/>
              <w:numPr>
                <w:ilvl w:val="0"/>
                <w:numId w:val="5"/>
              </w:numPr>
            </w:pPr>
            <w:r>
              <w:t>// !!!: ENROLLMENT BYPASS!!!</w:t>
            </w:r>
          </w:p>
          <w:p w14:paraId="69320D89" w14:textId="77777777" w:rsidR="00571D98" w:rsidRDefault="00571D98" w:rsidP="00571D98">
            <w:pPr>
              <w:pStyle w:val="ListParagraph"/>
              <w:numPr>
                <w:ilvl w:val="0"/>
                <w:numId w:val="5"/>
              </w:numPr>
            </w:pPr>
            <w:r>
              <w:t xml:space="preserve">// </w:t>
            </w:r>
            <w:proofErr w:type="gramStart"/>
            <w:r>
              <w:t xml:space="preserve">   [</w:t>
            </w:r>
            <w:proofErr w:type="spellStart"/>
            <w:proofErr w:type="gramEnd"/>
            <w:r>
              <w:t>dictionaryRepresentation</w:t>
            </w:r>
            <w:proofErr w:type="spellEnd"/>
            <w:r>
              <w:t xml:space="preserve"> </w:t>
            </w:r>
            <w:proofErr w:type="spellStart"/>
            <w:r>
              <w:t>MDL_setValue</w:t>
            </w:r>
            <w:proofErr w:type="spellEnd"/>
            <w:r>
              <w:t>:@[</w:t>
            </w:r>
            <w:proofErr w:type="spellStart"/>
            <w:r>
              <w:t>self.dlClass</w:t>
            </w:r>
            <w:proofErr w:type="spellEnd"/>
            <w:r>
              <w:t xml:space="preserve">] </w:t>
            </w:r>
            <w:proofErr w:type="spellStart"/>
            <w:r>
              <w:t>forKey</w:t>
            </w:r>
            <w:proofErr w:type="spellEnd"/>
            <w:r>
              <w:t>:@"</w:t>
            </w:r>
            <w:proofErr w:type="spellStart"/>
            <w:r>
              <w:t>dlClasses</w:t>
            </w:r>
            <w:proofErr w:type="spellEnd"/>
            <w:r>
              <w:t xml:space="preserve">" </w:t>
            </w:r>
            <w:proofErr w:type="spellStart"/>
            <w:r>
              <w:t>defaultValue</w:t>
            </w:r>
            <w:proofErr w:type="spellEnd"/>
            <w:r>
              <w:t>:@[@"M", @"C"]];</w:t>
            </w:r>
          </w:p>
        </w:tc>
      </w:tr>
    </w:tbl>
    <w:p w14:paraId="2EDC674E" w14:textId="77777777" w:rsidR="00571D98" w:rsidRDefault="00571D98" w:rsidP="00571D98">
      <w:pPr>
        <w:pStyle w:val="ListParagraph"/>
        <w:numPr>
          <w:ilvl w:val="1"/>
          <w:numId w:val="5"/>
        </w:numPr>
      </w:pPr>
    </w:p>
    <w:p w14:paraId="5873D9C0" w14:textId="77777777" w:rsidR="00571D98" w:rsidRPr="00571D98" w:rsidRDefault="00571D98" w:rsidP="00571D98"/>
    <w:sectPr w:rsidR="00571D98" w:rsidRPr="00571D9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804E2" w14:textId="77777777" w:rsidR="00CC26DC" w:rsidRDefault="00CC26DC">
      <w:r>
        <w:separator/>
      </w:r>
    </w:p>
    <w:p w14:paraId="16305082" w14:textId="77777777" w:rsidR="00CC26DC" w:rsidRDefault="00CC26DC"/>
  </w:endnote>
  <w:endnote w:type="continuationSeparator" w:id="0">
    <w:p w14:paraId="0623B49D" w14:textId="77777777" w:rsidR="00CC26DC" w:rsidRDefault="00CC26DC">
      <w:r>
        <w:continuationSeparator/>
      </w:r>
    </w:p>
    <w:p w14:paraId="22D4AC26" w14:textId="77777777" w:rsidR="00CC26DC" w:rsidRDefault="00CC2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03E3F" w14:textId="77777777" w:rsidR="005C29CF" w:rsidRDefault="00CC26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071CD" w14:textId="77777777" w:rsidR="00CC26DC" w:rsidRDefault="00CC26DC">
      <w:r>
        <w:separator/>
      </w:r>
    </w:p>
    <w:p w14:paraId="729AAD05" w14:textId="77777777" w:rsidR="00CC26DC" w:rsidRDefault="00CC26DC"/>
  </w:footnote>
  <w:footnote w:type="continuationSeparator" w:id="0">
    <w:p w14:paraId="39E5247F" w14:textId="77777777" w:rsidR="00CC26DC" w:rsidRDefault="00CC26DC">
      <w:r>
        <w:continuationSeparator/>
      </w:r>
    </w:p>
    <w:p w14:paraId="26B5E0EC" w14:textId="77777777" w:rsidR="00CC26DC" w:rsidRDefault="00CC26D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1274"/>
    <w:multiLevelType w:val="hybridMultilevel"/>
    <w:tmpl w:val="5100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D5BB1"/>
    <w:multiLevelType w:val="hybridMultilevel"/>
    <w:tmpl w:val="99BE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8"/>
    <w:rsid w:val="00571D98"/>
    <w:rsid w:val="005C29CF"/>
    <w:rsid w:val="00C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D8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71D98"/>
    <w:pPr>
      <w:ind w:left="720"/>
      <w:contextualSpacing/>
    </w:pPr>
  </w:style>
  <w:style w:type="table" w:styleId="TableGrid">
    <w:name w:val="Table Grid"/>
    <w:basedOn w:val="TableNormal"/>
    <w:uiPriority w:val="39"/>
    <w:rsid w:val="00571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97"/>
    <w:rsid w:val="00D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EF1D63EA9F7B4592CEFBE58B812925">
    <w:name w:val="2DEF1D63EA9F7B4592CEFBE58B81292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113DD3DE0A7F5419D68D43ABE80373B">
    <w:name w:val="6113DD3DE0A7F5419D68D43ABE803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2017-06-06T13:31:00Z</dcterms:created>
  <dcterms:modified xsi:type="dcterms:W3CDTF">2017-06-06T13:42:00Z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