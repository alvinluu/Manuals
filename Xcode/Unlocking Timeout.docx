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22A9B" w14:textId="77777777" w:rsidR="007E5582" w:rsidRDefault="008F0291">
      <w:pPr>
        <w:pStyle w:val="Heading1"/>
      </w:pPr>
      <w:r>
        <w:t>Unlocking Timeout</w:t>
      </w:r>
      <w:r>
        <w:tab/>
      </w:r>
    </w:p>
    <w:p w14:paraId="0FA7C590" w14:textId="3252EAFF" w:rsidR="004E0424" w:rsidRDefault="004E0424" w:rsidP="008F0291">
      <w:pPr>
        <w:pStyle w:val="ListBullet"/>
        <w:numPr>
          <w:ilvl w:val="0"/>
          <w:numId w:val="0"/>
        </w:numPr>
        <w:rPr>
          <w:rStyle w:val="s1"/>
        </w:rPr>
      </w:pPr>
      <w:r w:rsidRPr="004E0424">
        <w:rPr>
          <w:rStyle w:val="s1"/>
          <w:b/>
        </w:rPr>
        <w:t>Cause</w:t>
      </w:r>
      <w:r>
        <w:rPr>
          <w:rStyle w:val="s1"/>
        </w:rPr>
        <w:t>:</w:t>
      </w:r>
      <w:bookmarkStart w:id="0" w:name="_GoBack"/>
      <w:bookmarkEnd w:id="0"/>
    </w:p>
    <w:p w14:paraId="0EF0244A" w14:textId="1C8D1733" w:rsidR="005E5A9E" w:rsidRDefault="005E5A9E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>User gets locked out after 3 consecutive tries.</w:t>
      </w:r>
    </w:p>
    <w:p w14:paraId="320E0FA1" w14:textId="77777777" w:rsidR="004E0424" w:rsidRDefault="004E0424" w:rsidP="008F0291">
      <w:pPr>
        <w:pStyle w:val="ListBullet"/>
        <w:numPr>
          <w:ilvl w:val="0"/>
          <w:numId w:val="0"/>
        </w:numPr>
        <w:rPr>
          <w:rStyle w:val="s1"/>
        </w:rPr>
      </w:pPr>
    </w:p>
    <w:p w14:paraId="607A68E8" w14:textId="531768D1" w:rsidR="004E0424" w:rsidRDefault="004E0424" w:rsidP="008F0291">
      <w:pPr>
        <w:pStyle w:val="ListBullet"/>
        <w:numPr>
          <w:ilvl w:val="0"/>
          <w:numId w:val="0"/>
        </w:numPr>
        <w:rPr>
          <w:rStyle w:val="s1"/>
        </w:rPr>
      </w:pPr>
      <w:r w:rsidRPr="004E0424">
        <w:rPr>
          <w:rStyle w:val="s1"/>
          <w:b/>
        </w:rPr>
        <w:t>Solution</w:t>
      </w:r>
      <w:r>
        <w:rPr>
          <w:rStyle w:val="s1"/>
        </w:rPr>
        <w:t>:</w:t>
      </w:r>
    </w:p>
    <w:p w14:paraId="23A05E1F" w14:textId="1E463ADB" w:rsidR="004644A0" w:rsidRDefault="00C776E6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 xml:space="preserve">Add the following code in </w:t>
      </w:r>
      <w:proofErr w:type="spellStart"/>
      <w:r>
        <w:rPr>
          <w:rStyle w:val="s1"/>
        </w:rPr>
        <w:t>PocketID_InitLogicVC.m</w:t>
      </w:r>
      <w:proofErr w:type="spellEnd"/>
      <w:r>
        <w:rPr>
          <w:rStyle w:val="s1"/>
        </w:rPr>
        <w:t xml:space="preserve"> in function </w:t>
      </w:r>
      <w:proofErr w:type="spellStart"/>
      <w:r>
        <w:rPr>
          <w:rStyle w:val="s1"/>
        </w:rPr>
        <w:t>loadScreen</w:t>
      </w:r>
      <w:proofErr w:type="spellEnd"/>
      <w:r w:rsidR="00044540">
        <w:rPr>
          <w:rStyle w:val="s1"/>
        </w:rPr>
        <w:t xml:space="preserve"> where it is highlighted in photo</w:t>
      </w:r>
      <w:r w:rsidR="004644A0">
        <w:rPr>
          <w:rStyle w:val="s1"/>
        </w:rPr>
        <w:t xml:space="preserve"> or search for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A0" w14:paraId="5B89687B" w14:textId="77777777" w:rsidTr="004644A0">
        <w:tc>
          <w:tcPr>
            <w:tcW w:w="9350" w:type="dxa"/>
          </w:tcPr>
          <w:p w14:paraId="074E2260" w14:textId="0EAB2E73" w:rsidR="004644A0" w:rsidRDefault="004644A0" w:rsidP="008F0291">
            <w:pPr>
              <w:pStyle w:val="ListBullet"/>
              <w:numPr>
                <w:ilvl w:val="0"/>
                <w:numId w:val="0"/>
              </w:numPr>
              <w:rPr>
                <w:rStyle w:val="s1"/>
              </w:rPr>
            </w:pPr>
            <w:r w:rsidRPr="0006559B">
              <w:rPr>
                <w:rStyle w:val="s1"/>
              </w:rPr>
              <w:t>if (</w:t>
            </w:r>
            <w:proofErr w:type="gramStart"/>
            <w:r w:rsidRPr="0006559B">
              <w:rPr>
                <w:rStyle w:val="s1"/>
              </w:rPr>
              <w:t>data.unlockTime</w:t>
            </w:r>
            <w:proofErr w:type="gramEnd"/>
            <w:r w:rsidRPr="0006559B">
              <w:rPr>
                <w:rStyle w:val="s1"/>
              </w:rPr>
              <w:t xml:space="preserve"> &gt; now) {</w:t>
            </w:r>
          </w:p>
        </w:tc>
      </w:tr>
    </w:tbl>
    <w:p w14:paraId="42E965CF" w14:textId="40414928" w:rsidR="008F0291" w:rsidRDefault="0006559B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 xml:space="preserve"> </w:t>
      </w:r>
    </w:p>
    <w:p w14:paraId="40E46DCE" w14:textId="758D8214" w:rsidR="00B94328" w:rsidRDefault="004644A0" w:rsidP="008F0291">
      <w:pPr>
        <w:pStyle w:val="ListBullet"/>
        <w:numPr>
          <w:ilvl w:val="0"/>
          <w:numId w:val="0"/>
        </w:numPr>
        <w:rPr>
          <w:rStyle w:val="s1"/>
        </w:rPr>
      </w:pPr>
      <w:r>
        <w:rPr>
          <w:rStyle w:val="s1"/>
        </w:rPr>
        <w:t>Copy code below to after above code</w:t>
      </w:r>
    </w:p>
    <w:p w14:paraId="5DD2A840" w14:textId="77777777" w:rsidR="004644A0" w:rsidRDefault="004644A0" w:rsidP="008F0291">
      <w:pPr>
        <w:pStyle w:val="ListBullet"/>
        <w:numPr>
          <w:ilvl w:val="0"/>
          <w:numId w:val="0"/>
        </w:numPr>
        <w:rPr>
          <w:rStyle w:val="s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328" w14:paraId="061E0E9E" w14:textId="77777777" w:rsidTr="00B94328">
        <w:tc>
          <w:tcPr>
            <w:tcW w:w="9350" w:type="dxa"/>
          </w:tcPr>
          <w:p w14:paraId="7DD95E10" w14:textId="77777777" w:rsidR="00B94328" w:rsidRPr="008F0291" w:rsidRDefault="00B94328" w:rsidP="00B94328">
            <w:pPr>
              <w:pStyle w:val="ListBullet"/>
              <w:numPr>
                <w:ilvl w:val="0"/>
                <w:numId w:val="0"/>
              </w:numPr>
              <w:rPr>
                <w:rStyle w:val="s1"/>
              </w:rPr>
            </w:pPr>
            <w:proofErr w:type="gramStart"/>
            <w:r>
              <w:rPr>
                <w:rStyle w:val="s1"/>
              </w:rPr>
              <w:t>data.</w:t>
            </w:r>
            <w:r w:rsidRPr="008F0291">
              <w:rPr>
                <w:rStyle w:val="s1"/>
              </w:rPr>
              <w:t>unlockTime</w:t>
            </w:r>
            <w:proofErr w:type="gramEnd"/>
            <w:r>
              <w:rPr>
                <w:rStyle w:val="s1"/>
              </w:rPr>
              <w:t xml:space="preserve"> = -</w:t>
            </w:r>
            <w:r w:rsidRPr="008F0291">
              <w:rPr>
                <w:rStyle w:val="s1"/>
              </w:rPr>
              <w:t>1</w:t>
            </w:r>
            <w:r>
              <w:rPr>
                <w:rStyle w:val="s1"/>
              </w:rPr>
              <w:t>;</w:t>
            </w:r>
          </w:p>
          <w:p w14:paraId="16FA869F" w14:textId="77777777" w:rsidR="00B94328" w:rsidRPr="008F0291" w:rsidRDefault="00B94328" w:rsidP="00B94328">
            <w:pPr>
              <w:pStyle w:val="ListBullet"/>
              <w:numPr>
                <w:ilvl w:val="0"/>
                <w:numId w:val="0"/>
              </w:numPr>
              <w:rPr>
                <w:rStyle w:val="s1"/>
              </w:rPr>
            </w:pPr>
            <w:r>
              <w:rPr>
                <w:rStyle w:val="s1"/>
              </w:rPr>
              <w:t>data.failedRegistrationCount = 0</w:t>
            </w:r>
            <w:r w:rsidRPr="008F0291">
              <w:rPr>
                <w:rStyle w:val="s1"/>
              </w:rPr>
              <w:t>;</w:t>
            </w:r>
          </w:p>
          <w:p w14:paraId="46C4C749" w14:textId="611C87C1" w:rsidR="00B94328" w:rsidRDefault="00B94328" w:rsidP="008F0291">
            <w:pPr>
              <w:pStyle w:val="ListBullet"/>
              <w:numPr>
                <w:ilvl w:val="0"/>
                <w:numId w:val="0"/>
              </w:numPr>
              <w:rPr>
                <w:rStyle w:val="s1"/>
              </w:rPr>
            </w:pPr>
            <w:r>
              <w:rPr>
                <w:rStyle w:val="s1"/>
              </w:rPr>
              <w:t xml:space="preserve">[data </w:t>
            </w:r>
            <w:r w:rsidRPr="008F0291">
              <w:rPr>
                <w:rStyle w:val="s1"/>
              </w:rPr>
              <w:t>savePrefs</w:t>
            </w:r>
            <w:r>
              <w:rPr>
                <w:rStyle w:val="s1"/>
              </w:rPr>
              <w:t>];</w:t>
            </w:r>
          </w:p>
        </w:tc>
      </w:tr>
    </w:tbl>
    <w:p w14:paraId="04133A89" w14:textId="77777777" w:rsidR="004644A0" w:rsidRDefault="004644A0" w:rsidP="008F0291">
      <w:pPr>
        <w:pStyle w:val="ListBullet"/>
        <w:numPr>
          <w:ilvl w:val="0"/>
          <w:numId w:val="0"/>
        </w:numPr>
        <w:rPr>
          <w:rStyle w:val="s1"/>
        </w:rPr>
      </w:pPr>
    </w:p>
    <w:p w14:paraId="165552A7" w14:textId="6B750A26" w:rsidR="00B94328" w:rsidRPr="004644A0" w:rsidRDefault="004644A0" w:rsidP="008F0291">
      <w:pPr>
        <w:pStyle w:val="ListBullet"/>
        <w:numPr>
          <w:ilvl w:val="0"/>
          <w:numId w:val="0"/>
        </w:numPr>
        <w:rPr>
          <w:rStyle w:val="s1"/>
          <w:color w:val="FF0000"/>
        </w:rPr>
      </w:pPr>
      <w:r w:rsidRPr="004644A0">
        <w:rPr>
          <w:rStyle w:val="s1"/>
          <w:color w:val="FF0000"/>
        </w:rPr>
        <w:t>Remove code after unlocked.</w:t>
      </w:r>
    </w:p>
    <w:p w14:paraId="738CC1D7" w14:textId="501397CE" w:rsidR="007E5582" w:rsidRDefault="00044540" w:rsidP="008F0291">
      <w:pPr>
        <w:pStyle w:val="Heading2"/>
        <w:tabs>
          <w:tab w:val="left" w:pos="7640"/>
        </w:tabs>
      </w:pPr>
      <w:r>
        <w:rPr>
          <w:noProof/>
          <w:lang w:eastAsia="en-US"/>
        </w:rPr>
        <w:drawing>
          <wp:inline distT="0" distB="0" distL="0" distR="0" wp14:anchorId="3BEC3BF1" wp14:editId="4222E763">
            <wp:extent cx="5930900" cy="2463800"/>
            <wp:effectExtent l="0" t="0" r="12700" b="0"/>
            <wp:docPr id="1" name="Picture 1" descr="../../../Desktop/Screen%20Shot%202017-05-17%20at%202.51.4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7%20at%202.51.44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58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7873E" w14:textId="77777777" w:rsidR="00765D1A" w:rsidRDefault="00765D1A">
      <w:r>
        <w:separator/>
      </w:r>
    </w:p>
    <w:p w14:paraId="3CAC2BEB" w14:textId="77777777" w:rsidR="00765D1A" w:rsidRDefault="00765D1A"/>
  </w:endnote>
  <w:endnote w:type="continuationSeparator" w:id="0">
    <w:p w14:paraId="6EB95EEC" w14:textId="77777777" w:rsidR="00765D1A" w:rsidRDefault="00765D1A">
      <w:r>
        <w:continuationSeparator/>
      </w:r>
    </w:p>
    <w:p w14:paraId="587B6717" w14:textId="77777777" w:rsidR="00765D1A" w:rsidRDefault="00765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24CCE" w14:textId="77777777" w:rsidR="007E5582" w:rsidRDefault="004E11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37041" w14:textId="77777777" w:rsidR="00765D1A" w:rsidRDefault="00765D1A">
      <w:r>
        <w:separator/>
      </w:r>
    </w:p>
    <w:p w14:paraId="1CC65684" w14:textId="77777777" w:rsidR="00765D1A" w:rsidRDefault="00765D1A"/>
  </w:footnote>
  <w:footnote w:type="continuationSeparator" w:id="0">
    <w:p w14:paraId="79186EF9" w14:textId="77777777" w:rsidR="00765D1A" w:rsidRDefault="00765D1A">
      <w:r>
        <w:continuationSeparator/>
      </w:r>
    </w:p>
    <w:p w14:paraId="396639C6" w14:textId="77777777" w:rsidR="00765D1A" w:rsidRDefault="00765D1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DB41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91"/>
    <w:rsid w:val="00044540"/>
    <w:rsid w:val="0006559B"/>
    <w:rsid w:val="00351173"/>
    <w:rsid w:val="004644A0"/>
    <w:rsid w:val="004E0424"/>
    <w:rsid w:val="004E1127"/>
    <w:rsid w:val="005E5A9E"/>
    <w:rsid w:val="005F7CE7"/>
    <w:rsid w:val="00765D1A"/>
    <w:rsid w:val="007E5582"/>
    <w:rsid w:val="008F0291"/>
    <w:rsid w:val="009B543F"/>
    <w:rsid w:val="00AA1834"/>
    <w:rsid w:val="00B94328"/>
    <w:rsid w:val="00C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E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8F0291"/>
    <w:pPr>
      <w:spacing w:after="0" w:line="240" w:lineRule="auto"/>
    </w:pPr>
    <w:rPr>
      <w:rFonts w:ascii="Menlo" w:hAnsi="Menlo" w:cs="Menlo"/>
      <w:color w:val="FFFFFF"/>
      <w:sz w:val="17"/>
      <w:szCs w:val="17"/>
      <w:lang w:eastAsia="en-US"/>
    </w:rPr>
  </w:style>
  <w:style w:type="paragraph" w:customStyle="1" w:styleId="p2">
    <w:name w:val="p2"/>
    <w:basedOn w:val="Normal"/>
    <w:rsid w:val="008F0291"/>
    <w:pPr>
      <w:spacing w:after="0" w:line="240" w:lineRule="auto"/>
    </w:pPr>
    <w:rPr>
      <w:rFonts w:ascii="Menlo" w:hAnsi="Menlo" w:cs="Menlo"/>
      <w:color w:val="08FA95"/>
      <w:sz w:val="17"/>
      <w:szCs w:val="17"/>
      <w:lang w:eastAsia="en-US"/>
    </w:rPr>
  </w:style>
  <w:style w:type="character" w:customStyle="1" w:styleId="s2">
    <w:name w:val="s2"/>
    <w:basedOn w:val="DefaultParagraphFont"/>
    <w:rsid w:val="008F0291"/>
    <w:rPr>
      <w:color w:val="08FA95"/>
    </w:rPr>
  </w:style>
  <w:style w:type="character" w:customStyle="1" w:styleId="s3">
    <w:name w:val="s3"/>
    <w:basedOn w:val="DefaultParagraphFont"/>
    <w:rsid w:val="008F0291"/>
    <w:rPr>
      <w:color w:val="8B87FF"/>
    </w:rPr>
  </w:style>
  <w:style w:type="character" w:customStyle="1" w:styleId="s4">
    <w:name w:val="s4"/>
    <w:basedOn w:val="DefaultParagraphFont"/>
    <w:rsid w:val="008F0291"/>
    <w:rPr>
      <w:color w:val="FFFFFF"/>
    </w:rPr>
  </w:style>
  <w:style w:type="character" w:customStyle="1" w:styleId="apple-tab-span">
    <w:name w:val="apple-tab-span"/>
    <w:basedOn w:val="DefaultParagraphFont"/>
    <w:rsid w:val="008F0291"/>
  </w:style>
  <w:style w:type="character" w:customStyle="1" w:styleId="s1">
    <w:name w:val="s1"/>
    <w:basedOn w:val="DefaultParagraphFont"/>
    <w:rsid w:val="008F0291"/>
  </w:style>
  <w:style w:type="table" w:styleId="TableGrid">
    <w:name w:val="Table Grid"/>
    <w:basedOn w:val="TableNormal"/>
    <w:uiPriority w:val="39"/>
    <w:rsid w:val="00B94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2017-05-17T18:43:00Z</dcterms:created>
  <dcterms:modified xsi:type="dcterms:W3CDTF">2017-05-26T13:48:00Z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