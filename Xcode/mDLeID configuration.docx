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92E4A" w14:textId="77777777" w:rsidR="00A60A96" w:rsidRDefault="00345FBA">
      <w:pPr>
        <w:pStyle w:val="Heading1"/>
      </w:pPr>
      <w:proofErr w:type="spellStart"/>
      <w:r>
        <w:t>mDL</w:t>
      </w:r>
      <w:proofErr w:type="spellEnd"/>
      <w:r>
        <w:t>/</w:t>
      </w:r>
      <w:proofErr w:type="spellStart"/>
      <w:r>
        <w:t>eID</w:t>
      </w:r>
      <w:proofErr w:type="spellEnd"/>
      <w:r>
        <w:t xml:space="preserve"> configuration</w:t>
      </w:r>
    </w:p>
    <w:p w14:paraId="0C619066" w14:textId="77777777" w:rsidR="00A60A96" w:rsidRDefault="00345FBA">
      <w:pPr>
        <w:pStyle w:val="Heading2"/>
      </w:pPr>
      <w:r>
        <w:t>Configure app to turn in certain mode</w:t>
      </w:r>
    </w:p>
    <w:p w14:paraId="15ED3F6C" w14:textId="77777777" w:rsidR="00345FBA" w:rsidRDefault="00345FBA" w:rsidP="00345FBA">
      <w:pPr>
        <w:pStyle w:val="ListParagraph"/>
        <w:numPr>
          <w:ilvl w:val="0"/>
          <w:numId w:val="5"/>
        </w:numPr>
      </w:pPr>
      <w:r>
        <w:t xml:space="preserve">Open </w:t>
      </w:r>
      <w:proofErr w:type="spellStart"/>
      <w:r w:rsidRPr="00345FBA">
        <w:t>PocketID_BuildConfiguration.h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345FBA" w14:paraId="5A8726C5" w14:textId="77777777" w:rsidTr="00345FBA">
        <w:tc>
          <w:tcPr>
            <w:tcW w:w="9350" w:type="dxa"/>
          </w:tcPr>
          <w:p w14:paraId="49A6C5B6" w14:textId="77777777" w:rsidR="00345FBA" w:rsidRPr="00345FBA" w:rsidRDefault="00345FBA" w:rsidP="00345FBA">
            <w:r w:rsidRPr="00345FBA">
              <w:t xml:space="preserve">If you comment out all the FORCE_ flags at the top, and build in </w:t>
            </w:r>
            <w:proofErr w:type="spellStart"/>
            <w:r w:rsidRPr="00345FBA">
              <w:t>XCode</w:t>
            </w:r>
            <w:proofErr w:type="spellEnd"/>
            <w:r w:rsidRPr="00345FBA">
              <w:t>, you'll get a development version. That will generally point to whatever servers are defined in servers-</w:t>
            </w:r>
            <w:proofErr w:type="spellStart"/>
            <w:proofErr w:type="gramStart"/>
            <w:r w:rsidRPr="00345FBA">
              <w:t>dev.plist</w:t>
            </w:r>
            <w:proofErr w:type="spellEnd"/>
            <w:proofErr w:type="gramEnd"/>
            <w:r w:rsidRPr="00345FBA">
              <w:t>. Last time I committed, that was the mobile-kong1 set.</w:t>
            </w:r>
          </w:p>
          <w:p w14:paraId="1DFBA8CB" w14:textId="77777777" w:rsidR="00345FBA" w:rsidRDefault="00345FBA" w:rsidP="00345FBA">
            <w:pPr>
              <w:ind w:left="720"/>
            </w:pPr>
          </w:p>
        </w:tc>
      </w:tr>
    </w:tbl>
    <w:p w14:paraId="0DE74829" w14:textId="77777777" w:rsidR="00345FBA" w:rsidRPr="00345FBA" w:rsidRDefault="00345FBA" w:rsidP="00345FBA">
      <w:pPr>
        <w:pStyle w:val="ListParagraph"/>
        <w:numPr>
          <w:ilvl w:val="1"/>
          <w:numId w:val="5"/>
        </w:numPr>
      </w:pPr>
      <w:bookmarkStart w:id="0" w:name="_GoBack"/>
      <w:bookmarkEnd w:id="0"/>
    </w:p>
    <w:p w14:paraId="7CC7F248" w14:textId="77777777" w:rsidR="00345FBA" w:rsidRPr="00345FBA" w:rsidRDefault="00345FBA" w:rsidP="00345FBA"/>
    <w:sectPr w:rsidR="00345FBA" w:rsidRPr="00345FBA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55F7D6" w14:textId="77777777" w:rsidR="00866EAC" w:rsidRDefault="00866EAC">
      <w:r>
        <w:separator/>
      </w:r>
    </w:p>
    <w:p w14:paraId="0911B5CC" w14:textId="77777777" w:rsidR="00866EAC" w:rsidRDefault="00866EAC"/>
  </w:endnote>
  <w:endnote w:type="continuationSeparator" w:id="0">
    <w:p w14:paraId="20B31069" w14:textId="77777777" w:rsidR="00866EAC" w:rsidRDefault="00866EAC">
      <w:r>
        <w:continuationSeparator/>
      </w:r>
    </w:p>
    <w:p w14:paraId="10895175" w14:textId="77777777" w:rsidR="00866EAC" w:rsidRDefault="00866E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E14EB2" w14:textId="77777777" w:rsidR="00A60A96" w:rsidRDefault="00866EA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497C40" w14:textId="77777777" w:rsidR="00866EAC" w:rsidRDefault="00866EAC">
      <w:r>
        <w:separator/>
      </w:r>
    </w:p>
    <w:p w14:paraId="64309DE8" w14:textId="77777777" w:rsidR="00866EAC" w:rsidRDefault="00866EAC"/>
  </w:footnote>
  <w:footnote w:type="continuationSeparator" w:id="0">
    <w:p w14:paraId="3FE5CAEA" w14:textId="77777777" w:rsidR="00866EAC" w:rsidRDefault="00866EAC">
      <w:r>
        <w:continuationSeparator/>
      </w:r>
    </w:p>
    <w:p w14:paraId="6DA647C0" w14:textId="77777777" w:rsidR="00866EAC" w:rsidRDefault="00866EA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56E4548"/>
    <w:multiLevelType w:val="hybridMultilevel"/>
    <w:tmpl w:val="5916F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B21380"/>
    <w:multiLevelType w:val="hybridMultilevel"/>
    <w:tmpl w:val="9B50B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BA"/>
    <w:rsid w:val="00345FBA"/>
    <w:rsid w:val="00866EAC"/>
    <w:rsid w:val="00A6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9B4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table" w:styleId="TableGrid">
    <w:name w:val="Table Grid"/>
    <w:basedOn w:val="TableNormal"/>
    <w:uiPriority w:val="39"/>
    <w:rsid w:val="00345F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unhideWhenUsed/>
    <w:qFormat/>
    <w:rsid w:val="00345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uu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DA6"/>
    <w:rsid w:val="0005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CD4E24AF4ABC408153FF752343FCA8">
    <w:name w:val="7BCD4E24AF4ABC408153FF752343FCA8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75A2EF3981C54843953A8EE8C456D8E6">
    <w:name w:val="75A2EF3981C54843953A8EE8C456D8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</TotalTime>
  <Pages>1</Pages>
  <Words>50</Words>
  <Characters>289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2017-06-06T14:36:00Z</dcterms:created>
  <dcterms:modified xsi:type="dcterms:W3CDTF">2017-06-06T14:39:00Z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