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FAE070" w14:textId="77777777" w:rsidR="006B6453" w:rsidRDefault="004905CB">
      <w:pPr>
        <w:pStyle w:val="Heading1"/>
      </w:pPr>
      <w:r>
        <w:t>Bug write up</w:t>
      </w:r>
    </w:p>
    <w:p w14:paraId="7B812358" w14:textId="77777777" w:rsidR="004905CB" w:rsidRDefault="004905CB" w:rsidP="004905CB">
      <w:pPr>
        <w:pStyle w:val="ListBullet"/>
      </w:pPr>
      <w:r>
        <w:t xml:space="preserve">Navigate to </w:t>
      </w:r>
      <w:r w:rsidRPr="004905CB">
        <w:t>https://fdc-com-jira01d.l1id.local:8443/secure/RapidBoard.jspa?rapidView=8</w:t>
      </w:r>
    </w:p>
    <w:p w14:paraId="2435CE12" w14:textId="77777777" w:rsidR="006B6453" w:rsidRDefault="004905CB" w:rsidP="004905CB">
      <w:pPr>
        <w:pStyle w:val="ListBullet"/>
      </w:pPr>
      <w:r>
        <w:t>Use this template</w:t>
      </w:r>
    </w:p>
    <w:p w14:paraId="3F2F5FFB" w14:textId="77777777" w:rsidR="004905CB" w:rsidRDefault="004905CB" w:rsidP="004905CB">
      <w:pPr>
        <w:pStyle w:val="ListBullet"/>
      </w:pPr>
      <w:r w:rsidRPr="004905CB">
        <w:t>[DESCRIPTION]</w:t>
      </w:r>
      <w:r w:rsidRPr="004905CB">
        <w:br/>
        <w:t>Short description of the defect, used for discussion.</w:t>
      </w:r>
      <w:r w:rsidRPr="004905CB">
        <w:br/>
        <w:t>[ENVIRONMENT]</w:t>
      </w:r>
      <w:r w:rsidRPr="004905CB">
        <w:br/>
        <w:t xml:space="preserve">development, sandbox, </w:t>
      </w:r>
      <w:proofErr w:type="spellStart"/>
      <w:r w:rsidRPr="004905CB">
        <w:t>qa</w:t>
      </w:r>
      <w:proofErr w:type="spellEnd"/>
      <w:r w:rsidRPr="004905CB">
        <w:t>, stage, prod, etc.</w:t>
      </w:r>
      <w:r w:rsidRPr="004905CB">
        <w:br/>
        <w:t>[PLATFORM]</w:t>
      </w:r>
      <w:r w:rsidRPr="004905CB">
        <w:br/>
        <w:t>iPhone &amp; iPad, iPhone Only, Chrome, IE, etc.</w:t>
      </w:r>
      <w:r w:rsidRPr="004905CB">
        <w:br/>
        <w:t>[AFFECTED VERSION]</w:t>
      </w:r>
      <w:r w:rsidRPr="004905CB">
        <w:br/>
        <w:t>2.0.0.1234</w:t>
      </w:r>
      <w:r w:rsidRPr="004905CB">
        <w:br/>
        <w:t>[STEPS TO REPRODUCE]</w:t>
      </w:r>
      <w:r w:rsidRPr="004905CB">
        <w:br/>
        <w:t>1. Numbered list</w:t>
      </w:r>
      <w:r w:rsidRPr="004905CB">
        <w:br/>
        <w:t>2. Of precise steps to reproduce</w:t>
      </w:r>
      <w:r w:rsidRPr="004905CB">
        <w:br/>
        <w:t>[ACTUAL BEHAVIOR]</w:t>
      </w:r>
      <w:r w:rsidRPr="004905CB">
        <w:br/>
        <w:t>What the app does, describing the error.</w:t>
      </w:r>
      <w:r w:rsidRPr="004905CB">
        <w:br/>
        <w:t>[EXPECTED BEHAVIOR]</w:t>
      </w:r>
      <w:r w:rsidRPr="004905CB">
        <w:br/>
        <w:t>What the app should do, including references to spec if an</w:t>
      </w:r>
    </w:p>
    <w:p w14:paraId="1781F90D" w14:textId="77777777" w:rsidR="00651E22" w:rsidRDefault="00651E22" w:rsidP="004905CB">
      <w:pPr>
        <w:pStyle w:val="ListBullet"/>
      </w:pPr>
      <w:bookmarkStart w:id="0" w:name="_GoBack"/>
      <w:bookmarkEnd w:id="0"/>
    </w:p>
    <w:p w14:paraId="703C2B88" w14:textId="77777777" w:rsidR="006B6453" w:rsidRDefault="006B6453">
      <w:pPr>
        <w:pStyle w:val="Heading2"/>
      </w:pPr>
    </w:p>
    <w:sectPr w:rsidR="006B6453">
      <w:footerReference w:type="default" r:id="rId7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35F028A" w14:textId="77777777" w:rsidR="00EF7ED4" w:rsidRDefault="00EF7ED4">
      <w:r>
        <w:separator/>
      </w:r>
    </w:p>
    <w:p w14:paraId="1EF15ADA" w14:textId="77777777" w:rsidR="00EF7ED4" w:rsidRDefault="00EF7ED4"/>
  </w:endnote>
  <w:endnote w:type="continuationSeparator" w:id="0">
    <w:p w14:paraId="581161F3" w14:textId="77777777" w:rsidR="00EF7ED4" w:rsidRDefault="00EF7ED4">
      <w:r>
        <w:continuationSeparator/>
      </w:r>
    </w:p>
    <w:p w14:paraId="2DE77AAD" w14:textId="77777777" w:rsidR="00EF7ED4" w:rsidRDefault="00EF7ED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0DAFAFC" w14:textId="77777777" w:rsidR="006B6453" w:rsidRDefault="00EF7ED4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8EDBE55" w14:textId="77777777" w:rsidR="00EF7ED4" w:rsidRDefault="00EF7ED4">
      <w:r>
        <w:separator/>
      </w:r>
    </w:p>
    <w:p w14:paraId="33AB9EF8" w14:textId="77777777" w:rsidR="00EF7ED4" w:rsidRDefault="00EF7ED4"/>
  </w:footnote>
  <w:footnote w:type="continuationSeparator" w:id="0">
    <w:p w14:paraId="0BCEDA11" w14:textId="77777777" w:rsidR="00EF7ED4" w:rsidRDefault="00EF7ED4">
      <w:r>
        <w:continuationSeparator/>
      </w:r>
    </w:p>
    <w:p w14:paraId="19907148" w14:textId="77777777" w:rsidR="00EF7ED4" w:rsidRDefault="00EF7ED4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5CB"/>
    <w:rsid w:val="004905CB"/>
    <w:rsid w:val="00651E22"/>
    <w:rsid w:val="006B6453"/>
    <w:rsid w:val="00D53B35"/>
    <w:rsid w:val="00EF7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549B4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9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919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glossaryDocument" Target="glossary/document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luu/Library/Containers/com.microsoft.Word/Data/Library/Caches/1033/TM10002086/Take%20No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AA6"/>
    <w:rsid w:val="00592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5370AF71236B242982676B584AF3AE1">
    <w:name w:val="45370AF71236B242982676B584AF3AE1"/>
  </w:style>
  <w:style w:type="paragraph" w:styleId="ListBullet">
    <w:name w:val="List Bullet"/>
    <w:basedOn w:val="Normal"/>
    <w:uiPriority w:val="9"/>
    <w:qFormat/>
    <w:pPr>
      <w:numPr>
        <w:numId w:val="1"/>
      </w:numPr>
      <w:spacing w:after="120" w:line="259" w:lineRule="auto"/>
    </w:pPr>
    <w:rPr>
      <w:rFonts w:eastAsiaTheme="minorHAnsi"/>
      <w:color w:val="595959" w:themeColor="text1" w:themeTint="A6"/>
      <w:sz w:val="30"/>
      <w:szCs w:val="30"/>
      <w:lang w:eastAsia="ja-JP"/>
    </w:rPr>
  </w:style>
  <w:style w:type="paragraph" w:customStyle="1" w:styleId="36CD9C7B5D8B87428169C55193403589">
    <w:name w:val="36CD9C7B5D8B87428169C5519340358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4</TotalTime>
  <Pages>1</Pages>
  <Words>80</Words>
  <Characters>461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2017-05-18T15:46:00Z</dcterms:created>
  <dcterms:modified xsi:type="dcterms:W3CDTF">2017-05-18T16:03:00Z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