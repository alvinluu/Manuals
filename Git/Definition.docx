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055CE" w14:textId="77777777" w:rsidR="00CE496D" w:rsidRDefault="000E7638">
      <w:pPr>
        <w:pStyle w:val="Heading1"/>
      </w:pPr>
      <w:r>
        <w:t>Definition</w:t>
      </w:r>
    </w:p>
    <w:p w14:paraId="256882C0" w14:textId="77777777" w:rsidR="00CE496D" w:rsidRDefault="000E7638" w:rsidP="000E7638">
      <w:pPr>
        <w:pStyle w:val="ListBullet"/>
      </w:pPr>
      <w:r w:rsidRPr="000E7638">
        <w:rPr>
          <w:b/>
        </w:rPr>
        <w:t>Master Repository</w:t>
      </w:r>
      <w:r>
        <w:t xml:space="preserve">: place where you upload your </w:t>
      </w:r>
      <w:r w:rsidRPr="000E7638">
        <w:rPr>
          <w:u w:val="single"/>
        </w:rPr>
        <w:t>Committed</w:t>
      </w:r>
      <w:r>
        <w:t xml:space="preserve"> files.</w:t>
      </w:r>
    </w:p>
    <w:p w14:paraId="356CBB18" w14:textId="77777777" w:rsidR="000E7638" w:rsidRDefault="000E7638" w:rsidP="000E7638">
      <w:pPr>
        <w:pStyle w:val="ListBullet"/>
      </w:pPr>
      <w:r w:rsidRPr="000E7638">
        <w:rPr>
          <w:b/>
        </w:rPr>
        <w:t>Local Repository</w:t>
      </w:r>
      <w:r>
        <w:t xml:space="preserve">: place on </w:t>
      </w:r>
      <w:proofErr w:type="spellStart"/>
      <w:proofErr w:type="gramStart"/>
      <w:r>
        <w:t>you</w:t>
      </w:r>
      <w:proofErr w:type="spellEnd"/>
      <w:proofErr w:type="gramEnd"/>
      <w:r>
        <w:t xml:space="preserve"> computer where you save and work on files</w:t>
      </w:r>
    </w:p>
    <w:p w14:paraId="27525C2A" w14:textId="77777777" w:rsidR="000E7638" w:rsidRDefault="000E7638" w:rsidP="000E7638">
      <w:pPr>
        <w:pStyle w:val="ListBullet"/>
      </w:pPr>
      <w:r w:rsidRPr="000E7638">
        <w:rPr>
          <w:b/>
        </w:rPr>
        <w:t>State/Revision</w:t>
      </w:r>
      <w:r>
        <w:t xml:space="preserve">: </w:t>
      </w:r>
      <w:proofErr w:type="gramStart"/>
      <w:r>
        <w:t>basically</w:t>
      </w:r>
      <w:proofErr w:type="gramEnd"/>
      <w:r>
        <w:t xml:space="preserve"> a save fie of your repository (they never overwrite)</w:t>
      </w:r>
    </w:p>
    <w:p w14:paraId="1DA685EF" w14:textId="77777777" w:rsidR="000E7638" w:rsidRDefault="000E7638" w:rsidP="000E7638">
      <w:pPr>
        <w:pStyle w:val="ListBullet"/>
      </w:pPr>
      <w:r w:rsidRPr="000E7638">
        <w:rPr>
          <w:b/>
        </w:rPr>
        <w:t>Commit</w:t>
      </w:r>
      <w:r>
        <w:t xml:space="preserve">: store your files to a </w:t>
      </w:r>
      <w:r w:rsidRPr="000E7638">
        <w:rPr>
          <w:u w:val="single"/>
        </w:rPr>
        <w:t>state/revision</w:t>
      </w:r>
      <w:r>
        <w:t xml:space="preserve"> on your </w:t>
      </w:r>
      <w:r w:rsidRPr="000E7638">
        <w:rPr>
          <w:u w:val="single"/>
        </w:rPr>
        <w:t>local repository</w:t>
      </w:r>
      <w:r>
        <w:t xml:space="preserve">. These commits serve as </w:t>
      </w:r>
      <w:r w:rsidRPr="000E7638">
        <w:rPr>
          <w:u w:val="single"/>
        </w:rPr>
        <w:t>nodes</w:t>
      </w:r>
      <w:r>
        <w:t>.</w:t>
      </w:r>
    </w:p>
    <w:p w14:paraId="186CF107" w14:textId="77777777" w:rsidR="000E7638" w:rsidRDefault="000E7638" w:rsidP="000E7638">
      <w:pPr>
        <w:pStyle w:val="ListBullet"/>
      </w:pPr>
      <w:r w:rsidRPr="000E7638">
        <w:rPr>
          <w:b/>
        </w:rPr>
        <w:t>Nodes</w:t>
      </w:r>
      <w:r>
        <w:t xml:space="preserve">: “save files” of </w:t>
      </w:r>
      <w:r w:rsidRPr="000E7638">
        <w:rPr>
          <w:u w:val="single"/>
        </w:rPr>
        <w:t>commits</w:t>
      </w:r>
      <w:r>
        <w:t xml:space="preserve"> to the </w:t>
      </w:r>
      <w:r w:rsidRPr="000E7638">
        <w:rPr>
          <w:u w:val="single"/>
        </w:rPr>
        <w:t>repository</w:t>
      </w:r>
      <w:r>
        <w:t xml:space="preserve">. Notes automatically </w:t>
      </w:r>
      <w:r w:rsidRPr="000E7638">
        <w:rPr>
          <w:u w:val="single"/>
        </w:rPr>
        <w:t>Branch</w:t>
      </w:r>
      <w:r>
        <w:t xml:space="preserve"> off of the </w:t>
      </w:r>
      <w:r w:rsidRPr="000E7638">
        <w:rPr>
          <w:u w:val="single"/>
        </w:rPr>
        <w:t>Master Repository</w:t>
      </w:r>
    </w:p>
    <w:p w14:paraId="26674CCC" w14:textId="77777777" w:rsidR="000E7638" w:rsidRDefault="000E7638" w:rsidP="000E7638">
      <w:pPr>
        <w:pStyle w:val="ListBullet"/>
      </w:pPr>
      <w:r w:rsidRPr="000E7638">
        <w:rPr>
          <w:b/>
        </w:rPr>
        <w:t>Branch</w:t>
      </w:r>
      <w:r>
        <w:t xml:space="preserve">: both a verb and a noun, referring how GIT branches off </w:t>
      </w:r>
      <w:r w:rsidRPr="000E7638">
        <w:rPr>
          <w:u w:val="single"/>
        </w:rPr>
        <w:t>nodes</w:t>
      </w:r>
      <w:r>
        <w:t xml:space="preserve"> when users commit their files.</w:t>
      </w:r>
    </w:p>
    <w:p w14:paraId="63F9EAE0" w14:textId="77777777" w:rsidR="000E7638" w:rsidRDefault="000E7638" w:rsidP="000E7638">
      <w:pPr>
        <w:pStyle w:val="ListBullet"/>
      </w:pPr>
      <w:r>
        <w:rPr>
          <w:b/>
        </w:rPr>
        <w:t>Head</w:t>
      </w:r>
      <w:r w:rsidRPr="000E7638">
        <w:t>:</w:t>
      </w:r>
      <w:r>
        <w:rPr>
          <w:b/>
        </w:rPr>
        <w:t xml:space="preserve"> </w:t>
      </w:r>
      <w:r w:rsidRPr="000E7638">
        <w:t xml:space="preserve">most recent </w:t>
      </w:r>
      <w:r w:rsidRPr="000E7638">
        <w:rPr>
          <w:u w:val="single"/>
        </w:rPr>
        <w:t>node</w:t>
      </w:r>
      <w:r w:rsidRPr="000E7638">
        <w:t xml:space="preserve"> on a </w:t>
      </w:r>
      <w:r w:rsidRPr="000E7638">
        <w:rPr>
          <w:u w:val="single"/>
        </w:rPr>
        <w:t>branch</w:t>
      </w:r>
    </w:p>
    <w:p w14:paraId="05B47922" w14:textId="77777777" w:rsidR="000E7638" w:rsidRDefault="000E7638" w:rsidP="000E7638">
      <w:pPr>
        <w:pStyle w:val="ListBullet"/>
      </w:pPr>
      <w:r w:rsidRPr="000E7638">
        <w:rPr>
          <w:b/>
        </w:rPr>
        <w:t>Merge</w:t>
      </w:r>
      <w:r>
        <w:t xml:space="preserve">: Combines 2 </w:t>
      </w:r>
      <w:r w:rsidRPr="000E7638">
        <w:rPr>
          <w:u w:val="single"/>
        </w:rPr>
        <w:t>branch heads</w:t>
      </w:r>
      <w:r>
        <w:t xml:space="preserve"> together into 1 branch (usually with the </w:t>
      </w:r>
      <w:r w:rsidRPr="000E7638">
        <w:rPr>
          <w:u w:val="single"/>
        </w:rPr>
        <w:t>Master Branch</w:t>
      </w:r>
      <w:r>
        <w:t>)</w:t>
      </w:r>
    </w:p>
    <w:p w14:paraId="7797B416" w14:textId="77777777" w:rsidR="000E7638" w:rsidRDefault="000E7638" w:rsidP="000E7638">
      <w:pPr>
        <w:pStyle w:val="ListBullet"/>
      </w:pPr>
      <w:r w:rsidRPr="000E7638">
        <w:rPr>
          <w:b/>
        </w:rPr>
        <w:t>Push</w:t>
      </w:r>
      <w:r>
        <w:t>: Uploads or sends all of your commits to the Master Repository</w:t>
      </w:r>
    </w:p>
    <w:p w14:paraId="11E4ACAD" w14:textId="77777777" w:rsidR="000E7638" w:rsidRDefault="000E7638" w:rsidP="000E7638">
      <w:pPr>
        <w:pStyle w:val="ListBullet"/>
      </w:pPr>
      <w:r w:rsidRPr="000E7638">
        <w:rPr>
          <w:b/>
        </w:rPr>
        <w:t>Fetch</w:t>
      </w:r>
      <w:r>
        <w:t xml:space="preserve">: Downloads all of the </w:t>
      </w:r>
      <w:r w:rsidRPr="000E7638">
        <w:rPr>
          <w:u w:val="single"/>
        </w:rPr>
        <w:t>commits</w:t>
      </w:r>
      <w:r>
        <w:t xml:space="preserve"> from the </w:t>
      </w:r>
      <w:r w:rsidRPr="000E7638">
        <w:rPr>
          <w:u w:val="single"/>
        </w:rPr>
        <w:t>Master Repository</w:t>
      </w:r>
      <w:r>
        <w:t xml:space="preserve"> to your </w:t>
      </w:r>
      <w:r w:rsidRPr="000E7638">
        <w:rPr>
          <w:u w:val="single"/>
        </w:rPr>
        <w:t>Local Repository</w:t>
      </w:r>
      <w:r>
        <w:t xml:space="preserve"> (DOES NOT </w:t>
      </w:r>
      <w:r w:rsidRPr="000E7638">
        <w:rPr>
          <w:u w:val="single"/>
        </w:rPr>
        <w:t>MERGE)</w:t>
      </w:r>
    </w:p>
    <w:p w14:paraId="0CC125EB" w14:textId="77777777" w:rsidR="000E7638" w:rsidRDefault="000E7638" w:rsidP="000E7638">
      <w:pPr>
        <w:pStyle w:val="ListBullet"/>
      </w:pPr>
      <w:r w:rsidRPr="000E7638">
        <w:rPr>
          <w:b/>
        </w:rPr>
        <w:t>Pull</w:t>
      </w:r>
      <w:r>
        <w:t xml:space="preserve">: Downloads all of the </w:t>
      </w:r>
      <w:r w:rsidRPr="000E7638">
        <w:rPr>
          <w:u w:val="single"/>
        </w:rPr>
        <w:t>commits</w:t>
      </w:r>
      <w:r>
        <w:t xml:space="preserve"> from the </w:t>
      </w:r>
      <w:r w:rsidRPr="000E7638">
        <w:rPr>
          <w:u w:val="single"/>
        </w:rPr>
        <w:t>Master repository</w:t>
      </w:r>
      <w:r>
        <w:t xml:space="preserve"> of your </w:t>
      </w:r>
      <w:r w:rsidRPr="000E7638">
        <w:rPr>
          <w:u w:val="single"/>
        </w:rPr>
        <w:t>Local repository</w:t>
      </w:r>
      <w:r>
        <w:t xml:space="preserve"> AND </w:t>
      </w:r>
      <w:r w:rsidRPr="000E7638">
        <w:rPr>
          <w:u w:val="single"/>
        </w:rPr>
        <w:t>MERGES</w:t>
      </w:r>
      <w:r>
        <w:t xml:space="preserve"> your most recent </w:t>
      </w:r>
      <w:r w:rsidRPr="000E7638">
        <w:rPr>
          <w:u w:val="single"/>
        </w:rPr>
        <w:t>commit</w:t>
      </w:r>
      <w:r>
        <w:t>.</w:t>
      </w:r>
    </w:p>
    <w:p w14:paraId="68D85D45" w14:textId="77777777" w:rsidR="00CE496D" w:rsidRDefault="00CE496D">
      <w:pPr>
        <w:pStyle w:val="Heading2"/>
      </w:pPr>
      <w:bookmarkStart w:id="0" w:name="_GoBack"/>
      <w:bookmarkEnd w:id="0"/>
    </w:p>
    <w:sectPr w:rsidR="00CE496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21266" w14:textId="77777777" w:rsidR="00710305" w:rsidRDefault="00710305">
      <w:r>
        <w:separator/>
      </w:r>
    </w:p>
    <w:p w14:paraId="79A89A9C" w14:textId="77777777" w:rsidR="00710305" w:rsidRDefault="00710305"/>
  </w:endnote>
  <w:endnote w:type="continuationSeparator" w:id="0">
    <w:p w14:paraId="3FA77081" w14:textId="77777777" w:rsidR="00710305" w:rsidRDefault="00710305">
      <w:r>
        <w:continuationSeparator/>
      </w:r>
    </w:p>
    <w:p w14:paraId="1593D258" w14:textId="77777777" w:rsidR="00710305" w:rsidRDefault="007103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B4A21" w14:textId="77777777" w:rsidR="00CE496D" w:rsidRDefault="007103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7C241" w14:textId="77777777" w:rsidR="00710305" w:rsidRDefault="00710305">
      <w:r>
        <w:separator/>
      </w:r>
    </w:p>
    <w:p w14:paraId="3D2435B8" w14:textId="77777777" w:rsidR="00710305" w:rsidRDefault="00710305"/>
  </w:footnote>
  <w:footnote w:type="continuationSeparator" w:id="0">
    <w:p w14:paraId="42279054" w14:textId="77777777" w:rsidR="00710305" w:rsidRDefault="00710305">
      <w:r>
        <w:continuationSeparator/>
      </w:r>
    </w:p>
    <w:p w14:paraId="02D8D171" w14:textId="77777777" w:rsidR="00710305" w:rsidRDefault="0071030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38"/>
    <w:rsid w:val="000E7638"/>
    <w:rsid w:val="00710305"/>
    <w:rsid w:val="00C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5CA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42"/>
    <w:rsid w:val="00F8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A09034BC7DE4EA4EF49022254CA34">
    <w:name w:val="539A09034BC7DE4EA4EF49022254CA3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FC611CBD4B3B744B9065E0A1D2CB582">
    <w:name w:val="0FC611CBD4B3B744B9065E0A1D2CB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1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2017-05-16T17:14:00Z</dcterms:created>
  <dcterms:modified xsi:type="dcterms:W3CDTF">2017-05-16T17:22:00Z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